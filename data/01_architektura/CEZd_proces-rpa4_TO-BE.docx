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F8D7E" w14:textId="02955734" w:rsidR="00CA3ED4" w:rsidRPr="003C49E4" w:rsidRDefault="00CA3ED4" w:rsidP="00CA3ED4">
      <w:pPr>
        <w:rPr>
          <w:b/>
          <w:bCs/>
          <w:sz w:val="32"/>
          <w:szCs w:val="40"/>
        </w:rPr>
      </w:pPr>
      <w:r w:rsidRPr="003C49E4">
        <w:rPr>
          <w:b/>
          <w:bCs/>
          <w:sz w:val="32"/>
          <w:szCs w:val="40"/>
        </w:rPr>
        <w:fldChar w:fldCharType="begin"/>
      </w:r>
      <w:r w:rsidRPr="003C49E4">
        <w:rPr>
          <w:b/>
          <w:bCs/>
          <w:sz w:val="32"/>
          <w:szCs w:val="40"/>
        </w:rPr>
        <w:instrText xml:space="preserve"> TITLE  \* MERGEFORMAT </w:instrText>
      </w:r>
      <w:r w:rsidRPr="003C49E4">
        <w:rPr>
          <w:b/>
          <w:bCs/>
          <w:sz w:val="32"/>
          <w:szCs w:val="40"/>
        </w:rPr>
        <w:fldChar w:fldCharType="separate"/>
      </w:r>
      <w:r w:rsidRPr="003C49E4">
        <w:rPr>
          <w:b/>
          <w:bCs/>
          <w:sz w:val="32"/>
          <w:szCs w:val="40"/>
        </w:rPr>
        <w:t>CEZd_proces-rpa4_TO-BE</w:t>
      </w:r>
      <w:r w:rsidRPr="003C49E4">
        <w:rPr>
          <w:b/>
          <w:bCs/>
          <w:sz w:val="32"/>
          <w:szCs w:val="40"/>
        </w:rPr>
        <w:fldChar w:fldCharType="end"/>
      </w:r>
    </w:p>
    <w:p w14:paraId="363F14F2" w14:textId="46AD6FB2" w:rsidR="003C49E4" w:rsidRPr="003C49E4" w:rsidRDefault="003C49E4" w:rsidP="00CA3ED4">
      <w:pPr>
        <w:rPr>
          <w:b/>
          <w:bCs/>
          <w:u w:val="single"/>
        </w:rPr>
      </w:pPr>
      <w:r w:rsidRPr="003C49E4">
        <w:rPr>
          <w:b/>
          <w:bCs/>
          <w:u w:val="single"/>
        </w:rPr>
        <w:t xml:space="preserve">LEGENDA: </w:t>
      </w:r>
      <w:r w:rsidRPr="003C49E4">
        <w:rPr>
          <w:b/>
          <w:bCs/>
          <w:highlight w:val="cyan"/>
          <w:u w:val="single"/>
        </w:rPr>
        <w:t>proměnné/argumenty</w:t>
      </w:r>
      <w:r w:rsidRPr="003C49E4">
        <w:rPr>
          <w:b/>
          <w:bCs/>
          <w:u w:val="single"/>
        </w:rPr>
        <w:t xml:space="preserve">, </w:t>
      </w:r>
      <w:r w:rsidRPr="003C49E4">
        <w:rPr>
          <w:b/>
          <w:bCs/>
          <w:color w:val="7030A0"/>
          <w:u w:val="single"/>
        </w:rPr>
        <w:t>opakující se komponenty</w:t>
      </w:r>
    </w:p>
    <w:p w14:paraId="5C018D22" w14:textId="77777777" w:rsidR="003C49E4" w:rsidRPr="00CA3ED4" w:rsidRDefault="003C49E4" w:rsidP="00CA3ED4">
      <w:pPr>
        <w:rPr>
          <w:b/>
          <w:bCs/>
        </w:rPr>
      </w:pPr>
    </w:p>
    <w:p w14:paraId="79B856AF" w14:textId="0026628E" w:rsidR="00CF1F50" w:rsidRPr="00FA2067" w:rsidRDefault="00CF1F50" w:rsidP="00CF1F50">
      <w:pPr>
        <w:pStyle w:val="Odstavecseseznamem"/>
        <w:numPr>
          <w:ilvl w:val="0"/>
          <w:numId w:val="59"/>
        </w:numPr>
        <w:rPr>
          <w:b/>
          <w:bCs/>
          <w:color w:val="E99907"/>
        </w:rPr>
      </w:pPr>
      <w:r w:rsidRPr="00FA2067">
        <w:rPr>
          <w:b/>
          <w:bCs/>
          <w:color w:val="E99907"/>
        </w:rPr>
        <w:t>L2_nacistVstupy</w:t>
      </w:r>
    </w:p>
    <w:p w14:paraId="3BEE447B" w14:textId="5A50FF0C" w:rsidR="00AF3999" w:rsidRPr="000B69CF" w:rsidRDefault="00EE1E34" w:rsidP="00AF3999">
      <w:pPr>
        <w:pStyle w:val="Odstavecseseznamem"/>
        <w:numPr>
          <w:ilvl w:val="1"/>
          <w:numId w:val="59"/>
        </w:numPr>
        <w:rPr>
          <w:b/>
          <w:bCs/>
        </w:rPr>
      </w:pPr>
      <w:r w:rsidRPr="000B69CF">
        <w:rPr>
          <w:b/>
          <w:bCs/>
        </w:rPr>
        <w:t>L3_configDataJson</w:t>
      </w:r>
    </w:p>
    <w:p w14:paraId="70554CF1" w14:textId="4F25CC2A" w:rsidR="00B476CD" w:rsidRDefault="00B476CD" w:rsidP="00B476CD">
      <w:pPr>
        <w:pStyle w:val="Odstavecseseznamem"/>
        <w:numPr>
          <w:ilvl w:val="2"/>
          <w:numId w:val="59"/>
        </w:numPr>
      </w:pPr>
      <w:r>
        <w:t>Získání základní sady konfiguračních dat z externího souboru.</w:t>
      </w:r>
    </w:p>
    <w:p w14:paraId="0BAEF785" w14:textId="78163E8C" w:rsidR="00EE1E34" w:rsidRPr="000B69CF" w:rsidRDefault="00EE1E34" w:rsidP="00AF3999">
      <w:pPr>
        <w:pStyle w:val="Odstavecseseznamem"/>
        <w:numPr>
          <w:ilvl w:val="1"/>
          <w:numId w:val="59"/>
        </w:numPr>
        <w:rPr>
          <w:b/>
          <w:bCs/>
        </w:rPr>
      </w:pPr>
      <w:r w:rsidRPr="000B69CF">
        <w:rPr>
          <w:b/>
          <w:bCs/>
        </w:rPr>
        <w:t>L3_configDataDEFAULT</w:t>
      </w:r>
    </w:p>
    <w:p w14:paraId="086A7228" w14:textId="4C28470A" w:rsidR="00B476CD" w:rsidRDefault="00B476CD" w:rsidP="00B476CD">
      <w:pPr>
        <w:pStyle w:val="Odstavecseseznamem"/>
        <w:numPr>
          <w:ilvl w:val="2"/>
          <w:numId w:val="59"/>
        </w:numPr>
      </w:pPr>
      <w:r>
        <w:t xml:space="preserve">Získání základní sady konfiguračních dat (pouze při nedostupnosti externího </w:t>
      </w:r>
      <w:proofErr w:type="spellStart"/>
      <w:r>
        <w:t>configu</w:t>
      </w:r>
      <w:proofErr w:type="spellEnd"/>
      <w:r>
        <w:t>)</w:t>
      </w:r>
    </w:p>
    <w:p w14:paraId="2FE26A24" w14:textId="29DA96E8" w:rsidR="00CF1F50" w:rsidRPr="000B69CF" w:rsidRDefault="00CF1F50" w:rsidP="00CF1F50">
      <w:pPr>
        <w:pStyle w:val="Odstavecseseznamem"/>
        <w:numPr>
          <w:ilvl w:val="0"/>
          <w:numId w:val="59"/>
        </w:numPr>
        <w:rPr>
          <w:b/>
          <w:bCs/>
        </w:rPr>
      </w:pPr>
      <w:r w:rsidRPr="00FA2067">
        <w:rPr>
          <w:b/>
          <w:bCs/>
          <w:color w:val="E99907"/>
        </w:rPr>
        <w:t>L2_spustitApp+navigovatStart</w:t>
      </w:r>
    </w:p>
    <w:p w14:paraId="41DC02A5" w14:textId="403A352E" w:rsidR="00F83B35" w:rsidRPr="0065205C" w:rsidRDefault="00F83B35" w:rsidP="00F83B35">
      <w:pPr>
        <w:pStyle w:val="Odstavecseseznamem"/>
        <w:numPr>
          <w:ilvl w:val="1"/>
          <w:numId w:val="59"/>
        </w:numPr>
        <w:rPr>
          <w:b/>
          <w:bCs/>
          <w:color w:val="7030A0"/>
        </w:rPr>
      </w:pPr>
      <w:r w:rsidRPr="0065205C">
        <w:rPr>
          <w:b/>
          <w:bCs/>
          <w:color w:val="7030A0"/>
        </w:rPr>
        <w:t>L3_ziskatEmailHeslo</w:t>
      </w:r>
    </w:p>
    <w:p w14:paraId="14170ACB" w14:textId="49CBAF8D" w:rsidR="00B476CD" w:rsidRPr="0065205C" w:rsidRDefault="00B476CD" w:rsidP="00B476CD">
      <w:pPr>
        <w:pStyle w:val="Odstavecseseznamem"/>
        <w:numPr>
          <w:ilvl w:val="2"/>
          <w:numId w:val="59"/>
        </w:numPr>
        <w:rPr>
          <w:color w:val="7030A0"/>
        </w:rPr>
      </w:pPr>
      <w:r w:rsidRPr="0065205C">
        <w:rPr>
          <w:color w:val="7030A0"/>
        </w:rPr>
        <w:t xml:space="preserve">Získání </w:t>
      </w:r>
      <w:r w:rsidR="004D439F" w:rsidRPr="0065205C">
        <w:rPr>
          <w:color w:val="7030A0"/>
        </w:rPr>
        <w:t xml:space="preserve">hesla k přihlášení do emailu prostřednictvím prohlížeče (využito z RPA1). </w:t>
      </w:r>
    </w:p>
    <w:p w14:paraId="2185A10E" w14:textId="7A460B83" w:rsidR="00F83B35" w:rsidRPr="0065205C" w:rsidRDefault="00F83B35" w:rsidP="00F83B35">
      <w:pPr>
        <w:pStyle w:val="Odstavecseseznamem"/>
        <w:numPr>
          <w:ilvl w:val="1"/>
          <w:numId w:val="59"/>
        </w:numPr>
        <w:rPr>
          <w:b/>
          <w:bCs/>
          <w:color w:val="7030A0"/>
        </w:rPr>
      </w:pPr>
      <w:r w:rsidRPr="0065205C">
        <w:rPr>
          <w:b/>
          <w:bCs/>
          <w:color w:val="7030A0"/>
        </w:rPr>
        <w:t>L3_</w:t>
      </w:r>
      <w:r w:rsidR="0092103A" w:rsidRPr="0065205C">
        <w:rPr>
          <w:b/>
          <w:bCs/>
          <w:color w:val="7030A0"/>
        </w:rPr>
        <w:t>odeslatEmail</w:t>
      </w:r>
    </w:p>
    <w:p w14:paraId="6C348E0F" w14:textId="61D0C3B4" w:rsidR="004D439F" w:rsidRPr="0065205C" w:rsidRDefault="004D439F" w:rsidP="004D439F">
      <w:pPr>
        <w:pStyle w:val="Odstavecseseznamem"/>
        <w:numPr>
          <w:ilvl w:val="2"/>
          <w:numId w:val="59"/>
        </w:numPr>
        <w:rPr>
          <w:color w:val="7030A0"/>
        </w:rPr>
      </w:pPr>
      <w:r w:rsidRPr="0065205C">
        <w:rPr>
          <w:color w:val="7030A0"/>
        </w:rPr>
        <w:t xml:space="preserve">Odeslání </w:t>
      </w:r>
      <w:proofErr w:type="spellStart"/>
      <w:r w:rsidRPr="0065205C">
        <w:rPr>
          <w:color w:val="7030A0"/>
        </w:rPr>
        <w:t>info</w:t>
      </w:r>
      <w:proofErr w:type="spellEnd"/>
      <w:r w:rsidRPr="0065205C">
        <w:rPr>
          <w:color w:val="7030A0"/>
        </w:rPr>
        <w:t xml:space="preserve"> mailu o začátku procesu</w:t>
      </w:r>
      <w:r w:rsidRPr="0065205C">
        <w:rPr>
          <w:color w:val="7030A0"/>
        </w:rPr>
        <w:t xml:space="preserve"> prostřednictvím prohlížeče (využito z RPA1). </w:t>
      </w:r>
    </w:p>
    <w:p w14:paraId="7A85E4AC" w14:textId="20F0C07C" w:rsidR="0092103A" w:rsidRPr="000B69CF" w:rsidRDefault="0092103A" w:rsidP="00F83B35">
      <w:pPr>
        <w:pStyle w:val="Odstavecseseznamem"/>
        <w:numPr>
          <w:ilvl w:val="1"/>
          <w:numId w:val="59"/>
        </w:numPr>
        <w:rPr>
          <w:b/>
          <w:bCs/>
        </w:rPr>
      </w:pPr>
      <w:r w:rsidRPr="000B69CF">
        <w:rPr>
          <w:b/>
          <w:bCs/>
        </w:rPr>
        <w:t>L3_SAP_otevritAplikaci</w:t>
      </w:r>
    </w:p>
    <w:p w14:paraId="4F1524B2" w14:textId="6D7E8AEE" w:rsidR="004D439F" w:rsidRDefault="004D439F" w:rsidP="004D439F">
      <w:pPr>
        <w:pStyle w:val="Odstavecseseznamem"/>
        <w:numPr>
          <w:ilvl w:val="2"/>
          <w:numId w:val="59"/>
        </w:numPr>
      </w:pPr>
      <w:r>
        <w:t xml:space="preserve">Otevření aplikace SAP. Prostředí konfigurovatelné </w:t>
      </w:r>
      <w:r w:rsidR="008A491D">
        <w:t xml:space="preserve">=&gt; </w:t>
      </w:r>
      <w:proofErr w:type="spellStart"/>
      <w:r w:rsidR="008A491D">
        <w:t>strSapNazevProstredi</w:t>
      </w:r>
      <w:proofErr w:type="spellEnd"/>
    </w:p>
    <w:p w14:paraId="71D5B144" w14:textId="59A1B786" w:rsidR="0092103A" w:rsidRPr="000B69CF" w:rsidRDefault="0092103A" w:rsidP="00F83B35">
      <w:pPr>
        <w:pStyle w:val="Odstavecseseznamem"/>
        <w:numPr>
          <w:ilvl w:val="1"/>
          <w:numId w:val="59"/>
        </w:numPr>
        <w:rPr>
          <w:b/>
          <w:bCs/>
        </w:rPr>
      </w:pPr>
      <w:r w:rsidRPr="000B69CF">
        <w:rPr>
          <w:b/>
          <w:bCs/>
        </w:rPr>
        <w:t>L3_SAP_odkliknoutHlaseni</w:t>
      </w:r>
    </w:p>
    <w:p w14:paraId="2C0A7D9A" w14:textId="5FB63A70" w:rsidR="004D439F" w:rsidRDefault="000B69CF" w:rsidP="004D439F">
      <w:pPr>
        <w:pStyle w:val="Odstavecseseznamem"/>
        <w:numPr>
          <w:ilvl w:val="2"/>
          <w:numId w:val="59"/>
        </w:numPr>
      </w:pPr>
      <w:proofErr w:type="spellStart"/>
      <w:r>
        <w:t>Odkliknutí</w:t>
      </w:r>
      <w:proofErr w:type="spellEnd"/>
      <w:r>
        <w:t xml:space="preserve"> hlášení po přihlášení do </w:t>
      </w:r>
      <w:proofErr w:type="spellStart"/>
      <w:r>
        <w:t>SAPu</w:t>
      </w:r>
      <w:proofErr w:type="spellEnd"/>
      <w:r>
        <w:t>.</w:t>
      </w:r>
    </w:p>
    <w:p w14:paraId="0A17B6BC" w14:textId="07A673EB" w:rsidR="0092103A" w:rsidRPr="000B69CF" w:rsidRDefault="0092103A" w:rsidP="00F83B35">
      <w:pPr>
        <w:pStyle w:val="Odstavecseseznamem"/>
        <w:numPr>
          <w:ilvl w:val="1"/>
          <w:numId w:val="59"/>
        </w:numPr>
        <w:rPr>
          <w:b/>
          <w:bCs/>
        </w:rPr>
      </w:pPr>
      <w:r w:rsidRPr="000B69CF">
        <w:rPr>
          <w:b/>
          <w:bCs/>
        </w:rPr>
        <w:t>L3_SAP_odkliknoutSchranku</w:t>
      </w:r>
    </w:p>
    <w:p w14:paraId="17B9BCF0" w14:textId="38007096" w:rsidR="000B69CF" w:rsidRDefault="000B69CF" w:rsidP="000B69CF">
      <w:pPr>
        <w:pStyle w:val="Odstavecseseznamem"/>
        <w:numPr>
          <w:ilvl w:val="2"/>
          <w:numId w:val="59"/>
        </w:numPr>
      </w:pPr>
      <w:proofErr w:type="spellStart"/>
      <w:r>
        <w:t>Odkliknutí</w:t>
      </w:r>
      <w:proofErr w:type="spellEnd"/>
      <w:r>
        <w:t xml:space="preserve"> dialogu po přihlášení do </w:t>
      </w:r>
      <w:proofErr w:type="spellStart"/>
      <w:r>
        <w:t>SAPu</w:t>
      </w:r>
      <w:proofErr w:type="spellEnd"/>
      <w:r>
        <w:t>.</w:t>
      </w:r>
    </w:p>
    <w:p w14:paraId="3797EA5F" w14:textId="77777777" w:rsidR="00C83DD2" w:rsidRPr="00FA2067" w:rsidRDefault="00CF1F50" w:rsidP="00CF1F50">
      <w:pPr>
        <w:pStyle w:val="Odstavecseseznamem"/>
        <w:numPr>
          <w:ilvl w:val="0"/>
          <w:numId w:val="59"/>
        </w:numPr>
        <w:rPr>
          <w:b/>
          <w:bCs/>
          <w:color w:val="E99907"/>
        </w:rPr>
      </w:pPr>
      <w:r w:rsidRPr="00FA2067">
        <w:rPr>
          <w:b/>
          <w:bCs/>
          <w:color w:val="E99907"/>
        </w:rPr>
        <w:t>L2_nacistData</w:t>
      </w:r>
    </w:p>
    <w:p w14:paraId="1C0EB694" w14:textId="6E867734" w:rsidR="00CF1F50" w:rsidRPr="00C83DD2" w:rsidRDefault="00281507" w:rsidP="00C83DD2">
      <w:pPr>
        <w:pStyle w:val="Odstavecseseznamem"/>
        <w:numPr>
          <w:ilvl w:val="1"/>
          <w:numId w:val="59"/>
        </w:numPr>
        <w:rPr>
          <w:i/>
          <w:iCs/>
        </w:rPr>
      </w:pPr>
      <w:r w:rsidRPr="00C83DD2">
        <w:rPr>
          <w:i/>
          <w:iCs/>
        </w:rPr>
        <w:t xml:space="preserve">(zde bude </w:t>
      </w:r>
      <w:proofErr w:type="gramStart"/>
      <w:r w:rsidRPr="00C83DD2">
        <w:rPr>
          <w:i/>
          <w:iCs/>
        </w:rPr>
        <w:t xml:space="preserve">cyklus - </w:t>
      </w:r>
      <w:proofErr w:type="spellStart"/>
      <w:r w:rsidRPr="00C83DD2">
        <w:rPr>
          <w:i/>
          <w:iCs/>
        </w:rPr>
        <w:t>posledniRadek</w:t>
      </w:r>
      <w:proofErr w:type="spellEnd"/>
      <w:proofErr w:type="gramEnd"/>
      <w:r w:rsidRPr="00C83DD2">
        <w:rPr>
          <w:i/>
          <w:iCs/>
        </w:rPr>
        <w:t>; ověření, zda soubor existuje</w:t>
      </w:r>
      <w:r w:rsidR="00C83DD2" w:rsidRPr="00C83DD2">
        <w:rPr>
          <w:i/>
          <w:iCs/>
        </w:rPr>
        <w:t>; záloha souboru)</w:t>
      </w:r>
    </w:p>
    <w:p w14:paraId="7B7F1AE3" w14:textId="3C71D3DC" w:rsidR="00CF1F50" w:rsidRPr="00FA2067" w:rsidRDefault="00CF1F50" w:rsidP="00CF1F50">
      <w:pPr>
        <w:pStyle w:val="Odstavecseseznamem"/>
        <w:numPr>
          <w:ilvl w:val="0"/>
          <w:numId w:val="59"/>
        </w:numPr>
        <w:rPr>
          <w:b/>
          <w:bCs/>
          <w:color w:val="E99907"/>
        </w:rPr>
      </w:pPr>
      <w:r w:rsidRPr="00FA2067">
        <w:rPr>
          <w:b/>
          <w:bCs/>
          <w:color w:val="E99907"/>
        </w:rPr>
        <w:t>L2_ziskatDalsiPolozku</w:t>
      </w:r>
    </w:p>
    <w:p w14:paraId="75D9814D" w14:textId="284D22E2" w:rsidR="00FA2067" w:rsidRDefault="00FA2067" w:rsidP="00FA2067">
      <w:pPr>
        <w:pStyle w:val="Odstavecseseznamem"/>
        <w:numPr>
          <w:ilvl w:val="1"/>
          <w:numId w:val="59"/>
        </w:numPr>
      </w:pPr>
      <w:r>
        <w:t>Získání další položky ke zpracování v procesu.</w:t>
      </w:r>
    </w:p>
    <w:p w14:paraId="56376F79" w14:textId="229B636E" w:rsidR="00CF1F50" w:rsidRPr="00FA2067" w:rsidRDefault="00CF1F50" w:rsidP="00CF1F50">
      <w:pPr>
        <w:pStyle w:val="Odstavecseseznamem"/>
        <w:numPr>
          <w:ilvl w:val="0"/>
          <w:numId w:val="59"/>
        </w:numPr>
        <w:rPr>
          <w:b/>
          <w:bCs/>
          <w:color w:val="E99907"/>
        </w:rPr>
      </w:pPr>
      <w:r w:rsidRPr="00FA2067">
        <w:rPr>
          <w:b/>
          <w:bCs/>
          <w:color w:val="E99907"/>
        </w:rPr>
        <w:t>L2_handler1</w:t>
      </w:r>
      <w:r w:rsidR="007F3478">
        <w:rPr>
          <w:b/>
          <w:bCs/>
          <w:color w:val="E99907"/>
        </w:rPr>
        <w:t xml:space="preserve"> (</w:t>
      </w:r>
      <w:proofErr w:type="spellStart"/>
      <w:r w:rsidR="007F3478">
        <w:rPr>
          <w:b/>
          <w:bCs/>
          <w:color w:val="E99907"/>
        </w:rPr>
        <w:t>state</w:t>
      </w:r>
      <w:proofErr w:type="spellEnd"/>
      <w:r w:rsidR="007F3478">
        <w:rPr>
          <w:b/>
          <w:bCs/>
          <w:color w:val="E99907"/>
        </w:rPr>
        <w:t xml:space="preserve"> bude obsahovat 2x L2)</w:t>
      </w:r>
    </w:p>
    <w:p w14:paraId="5C81D8CD" w14:textId="2744D421" w:rsidR="00FA2067" w:rsidRPr="0065205C" w:rsidRDefault="007F3478" w:rsidP="00FA2067">
      <w:pPr>
        <w:pStyle w:val="Odstavecseseznamem"/>
        <w:numPr>
          <w:ilvl w:val="1"/>
          <w:numId w:val="59"/>
        </w:numPr>
        <w:rPr>
          <w:b/>
          <w:bCs/>
          <w:color w:val="7030A0"/>
        </w:rPr>
      </w:pPr>
      <w:r w:rsidRPr="0065205C">
        <w:rPr>
          <w:b/>
          <w:bCs/>
          <w:color w:val="7030A0"/>
        </w:rPr>
        <w:t>L2_ukoncitAplikace</w:t>
      </w:r>
    </w:p>
    <w:p w14:paraId="1E815C11" w14:textId="77777777" w:rsidR="0065205C" w:rsidRPr="0065205C" w:rsidRDefault="0065205C" w:rsidP="0065205C">
      <w:pPr>
        <w:pStyle w:val="Odstavecseseznamem"/>
        <w:numPr>
          <w:ilvl w:val="2"/>
          <w:numId w:val="59"/>
        </w:numPr>
        <w:rPr>
          <w:b/>
          <w:bCs/>
          <w:color w:val="7030A0"/>
        </w:rPr>
      </w:pPr>
      <w:r w:rsidRPr="0065205C">
        <w:rPr>
          <w:b/>
          <w:bCs/>
          <w:color w:val="7030A0"/>
        </w:rPr>
        <w:t>L3_SAP_ukoncitAplikaci</w:t>
      </w:r>
    </w:p>
    <w:p w14:paraId="63B5A9A0" w14:textId="77777777" w:rsidR="0065205C" w:rsidRPr="0065205C" w:rsidRDefault="0065205C" w:rsidP="0065205C">
      <w:pPr>
        <w:pStyle w:val="Odstavecseseznamem"/>
        <w:numPr>
          <w:ilvl w:val="2"/>
          <w:numId w:val="59"/>
        </w:numPr>
        <w:rPr>
          <w:b/>
          <w:bCs/>
          <w:color w:val="7030A0"/>
        </w:rPr>
      </w:pPr>
      <w:r w:rsidRPr="0065205C">
        <w:rPr>
          <w:b/>
          <w:bCs/>
          <w:color w:val="7030A0"/>
        </w:rPr>
        <w:t>L3_Synactive_ukoncitAplikaci</w:t>
      </w:r>
    </w:p>
    <w:p w14:paraId="4B395AD5" w14:textId="77777777" w:rsidR="0065205C" w:rsidRPr="0065205C" w:rsidRDefault="0065205C" w:rsidP="0065205C">
      <w:pPr>
        <w:pStyle w:val="Odstavecseseznamem"/>
        <w:numPr>
          <w:ilvl w:val="2"/>
          <w:numId w:val="59"/>
        </w:numPr>
        <w:rPr>
          <w:b/>
          <w:bCs/>
          <w:color w:val="7030A0"/>
        </w:rPr>
      </w:pPr>
      <w:r w:rsidRPr="0065205C">
        <w:rPr>
          <w:b/>
          <w:bCs/>
          <w:color w:val="7030A0"/>
        </w:rPr>
        <w:t>L3_ziskatEmailHeslo</w:t>
      </w:r>
    </w:p>
    <w:p w14:paraId="725E72F2" w14:textId="77777777" w:rsidR="0065205C" w:rsidRPr="0065205C" w:rsidRDefault="0065205C" w:rsidP="0065205C">
      <w:pPr>
        <w:pStyle w:val="Odstavecseseznamem"/>
        <w:numPr>
          <w:ilvl w:val="3"/>
          <w:numId w:val="59"/>
        </w:numPr>
        <w:rPr>
          <w:color w:val="7030A0"/>
        </w:rPr>
      </w:pPr>
      <w:r w:rsidRPr="0065205C">
        <w:rPr>
          <w:color w:val="7030A0"/>
        </w:rPr>
        <w:t xml:space="preserve">Získání hesla k přihlášení do emailu prostřednictvím prohlížeče (využito z RPA1). </w:t>
      </w:r>
    </w:p>
    <w:p w14:paraId="2C6C9864" w14:textId="77777777" w:rsidR="0065205C" w:rsidRPr="0065205C" w:rsidRDefault="0065205C" w:rsidP="0065205C">
      <w:pPr>
        <w:pStyle w:val="Odstavecseseznamem"/>
        <w:numPr>
          <w:ilvl w:val="2"/>
          <w:numId w:val="59"/>
        </w:numPr>
        <w:rPr>
          <w:b/>
          <w:bCs/>
          <w:color w:val="7030A0"/>
        </w:rPr>
      </w:pPr>
      <w:r w:rsidRPr="0065205C">
        <w:rPr>
          <w:b/>
          <w:bCs/>
          <w:color w:val="7030A0"/>
        </w:rPr>
        <w:t>L3_odeslatEmail</w:t>
      </w:r>
    </w:p>
    <w:p w14:paraId="5D1EEC26" w14:textId="77777777" w:rsidR="0065205C" w:rsidRPr="0065205C" w:rsidRDefault="0065205C" w:rsidP="0065205C">
      <w:pPr>
        <w:pStyle w:val="Odstavecseseznamem"/>
        <w:numPr>
          <w:ilvl w:val="3"/>
          <w:numId w:val="59"/>
        </w:numPr>
        <w:rPr>
          <w:color w:val="7030A0"/>
        </w:rPr>
      </w:pPr>
      <w:r w:rsidRPr="0065205C">
        <w:rPr>
          <w:color w:val="7030A0"/>
        </w:rPr>
        <w:t xml:space="preserve">Odeslání </w:t>
      </w:r>
      <w:proofErr w:type="spellStart"/>
      <w:r w:rsidRPr="0065205C">
        <w:rPr>
          <w:color w:val="7030A0"/>
        </w:rPr>
        <w:t>info</w:t>
      </w:r>
      <w:proofErr w:type="spellEnd"/>
      <w:r w:rsidRPr="0065205C">
        <w:rPr>
          <w:color w:val="7030A0"/>
        </w:rPr>
        <w:t xml:space="preserve"> mailu o začátku procesu prostřednictvím prohlížeče (využito z RPA1). </w:t>
      </w:r>
    </w:p>
    <w:p w14:paraId="06565403" w14:textId="77777777" w:rsidR="0065205C" w:rsidRPr="0065205C" w:rsidRDefault="0065205C" w:rsidP="0065205C">
      <w:pPr>
        <w:pStyle w:val="Odstavecseseznamem"/>
        <w:numPr>
          <w:ilvl w:val="2"/>
          <w:numId w:val="59"/>
        </w:numPr>
        <w:rPr>
          <w:b/>
          <w:bCs/>
          <w:color w:val="7030A0"/>
        </w:rPr>
      </w:pPr>
      <w:r w:rsidRPr="0065205C">
        <w:rPr>
          <w:b/>
          <w:bCs/>
          <w:color w:val="7030A0"/>
        </w:rPr>
        <w:t>L3_Excel_ukoncitAplikaci</w:t>
      </w:r>
    </w:p>
    <w:p w14:paraId="51EAA19D" w14:textId="6389A0DE" w:rsidR="007F3478" w:rsidRPr="00C05422" w:rsidRDefault="007F3478" w:rsidP="00FA2067">
      <w:pPr>
        <w:pStyle w:val="Odstavecseseznamem"/>
        <w:numPr>
          <w:ilvl w:val="1"/>
          <w:numId w:val="59"/>
        </w:numPr>
        <w:rPr>
          <w:b/>
          <w:bCs/>
        </w:rPr>
      </w:pPr>
      <w:r w:rsidRPr="00C05422">
        <w:rPr>
          <w:b/>
          <w:bCs/>
        </w:rPr>
        <w:t>L2_handler</w:t>
      </w:r>
    </w:p>
    <w:p w14:paraId="31ED5BB6" w14:textId="178CFEFF" w:rsidR="00C05422" w:rsidRDefault="00C05422" w:rsidP="00C05422">
      <w:pPr>
        <w:pStyle w:val="Odstavecseseznamem"/>
        <w:numPr>
          <w:ilvl w:val="2"/>
          <w:numId w:val="59"/>
        </w:numPr>
      </w:pPr>
      <w:r>
        <w:t>L3_vytvoritScreen</w:t>
      </w:r>
    </w:p>
    <w:p w14:paraId="06678319" w14:textId="77777777" w:rsidR="003C00AB" w:rsidRPr="0065205C" w:rsidRDefault="003C00AB" w:rsidP="003C00AB">
      <w:pPr>
        <w:pStyle w:val="Odstavecseseznamem"/>
        <w:numPr>
          <w:ilvl w:val="2"/>
          <w:numId w:val="59"/>
        </w:numPr>
        <w:rPr>
          <w:b/>
          <w:bCs/>
          <w:color w:val="7030A0"/>
        </w:rPr>
      </w:pPr>
      <w:r w:rsidRPr="0065205C">
        <w:rPr>
          <w:b/>
          <w:bCs/>
          <w:color w:val="7030A0"/>
        </w:rPr>
        <w:t>L3_ziskatEmailHeslo</w:t>
      </w:r>
    </w:p>
    <w:p w14:paraId="4C1CF780" w14:textId="77777777" w:rsidR="003C00AB" w:rsidRPr="0065205C" w:rsidRDefault="003C00AB" w:rsidP="003C00AB">
      <w:pPr>
        <w:pStyle w:val="Odstavecseseznamem"/>
        <w:numPr>
          <w:ilvl w:val="3"/>
          <w:numId w:val="59"/>
        </w:numPr>
        <w:rPr>
          <w:color w:val="7030A0"/>
        </w:rPr>
      </w:pPr>
      <w:r w:rsidRPr="0065205C">
        <w:rPr>
          <w:color w:val="7030A0"/>
        </w:rPr>
        <w:t xml:space="preserve">Získání hesla k přihlášení do emailu prostřednictvím prohlížeče (využito z RPA1). </w:t>
      </w:r>
    </w:p>
    <w:p w14:paraId="0E4FC3CB" w14:textId="77777777" w:rsidR="003C00AB" w:rsidRPr="0065205C" w:rsidRDefault="003C00AB" w:rsidP="003C00AB">
      <w:pPr>
        <w:pStyle w:val="Odstavecseseznamem"/>
        <w:numPr>
          <w:ilvl w:val="2"/>
          <w:numId w:val="59"/>
        </w:numPr>
        <w:rPr>
          <w:b/>
          <w:bCs/>
          <w:color w:val="7030A0"/>
        </w:rPr>
      </w:pPr>
      <w:r w:rsidRPr="0065205C">
        <w:rPr>
          <w:b/>
          <w:bCs/>
          <w:color w:val="7030A0"/>
        </w:rPr>
        <w:t>L3_odeslatEmail</w:t>
      </w:r>
    </w:p>
    <w:p w14:paraId="2516F181" w14:textId="77777777" w:rsidR="003C00AB" w:rsidRPr="0065205C" w:rsidRDefault="003C00AB" w:rsidP="003C00AB">
      <w:pPr>
        <w:pStyle w:val="Odstavecseseznamem"/>
        <w:numPr>
          <w:ilvl w:val="3"/>
          <w:numId w:val="59"/>
        </w:numPr>
        <w:rPr>
          <w:color w:val="7030A0"/>
        </w:rPr>
      </w:pPr>
      <w:r w:rsidRPr="0065205C">
        <w:rPr>
          <w:color w:val="7030A0"/>
        </w:rPr>
        <w:t xml:space="preserve">Odeslání </w:t>
      </w:r>
      <w:proofErr w:type="spellStart"/>
      <w:r w:rsidRPr="0065205C">
        <w:rPr>
          <w:color w:val="7030A0"/>
        </w:rPr>
        <w:t>info</w:t>
      </w:r>
      <w:proofErr w:type="spellEnd"/>
      <w:r w:rsidRPr="0065205C">
        <w:rPr>
          <w:color w:val="7030A0"/>
        </w:rPr>
        <w:t xml:space="preserve"> mailu o začátku procesu prostřednictvím prohlížeče (využito z RPA1). </w:t>
      </w:r>
    </w:p>
    <w:p w14:paraId="27BC5C49" w14:textId="253780EB" w:rsidR="00CF1F50" w:rsidRPr="003C00AB" w:rsidRDefault="00CF1F50" w:rsidP="00CF1F50">
      <w:pPr>
        <w:pStyle w:val="Odstavecseseznamem"/>
        <w:numPr>
          <w:ilvl w:val="0"/>
          <w:numId w:val="59"/>
        </w:numPr>
        <w:rPr>
          <w:b/>
          <w:bCs/>
          <w:color w:val="E99907"/>
        </w:rPr>
      </w:pPr>
      <w:r w:rsidRPr="003C00AB">
        <w:rPr>
          <w:b/>
          <w:bCs/>
          <w:color w:val="E99907"/>
        </w:rPr>
        <w:t>L2_</w:t>
      </w:r>
      <w:r w:rsidR="002B5395">
        <w:rPr>
          <w:b/>
          <w:bCs/>
          <w:color w:val="E99907"/>
        </w:rPr>
        <w:t>proces</w:t>
      </w:r>
      <w:r w:rsidRPr="003C00AB">
        <w:rPr>
          <w:b/>
          <w:bCs/>
          <w:color w:val="E99907"/>
        </w:rPr>
        <w:t>1-zalozitTkd</w:t>
      </w:r>
    </w:p>
    <w:p w14:paraId="1ADBF5A2" w14:textId="1ABD894F" w:rsidR="000C42AE" w:rsidRPr="000C42AE" w:rsidRDefault="000C42AE" w:rsidP="000C42AE">
      <w:pPr>
        <w:pStyle w:val="Odstavecseseznamem"/>
        <w:numPr>
          <w:ilvl w:val="1"/>
          <w:numId w:val="59"/>
        </w:numPr>
      </w:pPr>
      <w:r w:rsidRPr="003A3BEA">
        <w:rPr>
          <w:b/>
          <w:bCs/>
          <w:color w:val="7030A0"/>
        </w:rPr>
        <w:t>L3_Excel_ziskatUdaje</w:t>
      </w:r>
      <w:r w:rsidRPr="003A3BEA">
        <w:rPr>
          <w:color w:val="7030A0"/>
        </w:rPr>
        <w:t xml:space="preserve"> </w:t>
      </w:r>
      <w:r w:rsidRPr="008022F0">
        <w:rPr>
          <w:color w:val="7030A0"/>
        </w:rPr>
        <w:t>(bude využito několikrát)</w:t>
      </w:r>
      <w:r w:rsidRPr="008A7442">
        <w:t xml:space="preserve"> </w:t>
      </w:r>
      <w:r>
        <w:t>(</w:t>
      </w:r>
      <w:proofErr w:type="spellStart"/>
      <w:r w:rsidRPr="0065205C">
        <w:rPr>
          <w:highlight w:val="cyan"/>
        </w:rPr>
        <w:t>strHodnotaEan</w:t>
      </w:r>
      <w:proofErr w:type="spellEnd"/>
      <w:r>
        <w:rPr>
          <w:highlight w:val="cyan"/>
        </w:rPr>
        <w:t>,</w:t>
      </w:r>
      <w:r w:rsidRPr="000C42AE">
        <w:rPr>
          <w:highlight w:val="cyan"/>
        </w:rPr>
        <w:t xml:space="preserve"> </w:t>
      </w:r>
      <w:proofErr w:type="spellStart"/>
      <w:r w:rsidRPr="0065205C">
        <w:rPr>
          <w:highlight w:val="cyan"/>
        </w:rPr>
        <w:t>strHodnotaJmeno</w:t>
      </w:r>
      <w:proofErr w:type="spellEnd"/>
      <w:r w:rsidRPr="0065205C">
        <w:rPr>
          <w:highlight w:val="cyan"/>
        </w:rPr>
        <w:t xml:space="preserve">, </w:t>
      </w:r>
      <w:proofErr w:type="spellStart"/>
      <w:r w:rsidRPr="0065205C">
        <w:rPr>
          <w:highlight w:val="cyan"/>
        </w:rPr>
        <w:t>strHodnotaAdresaUlice</w:t>
      </w:r>
      <w:proofErr w:type="spellEnd"/>
      <w:r w:rsidRPr="0065205C">
        <w:rPr>
          <w:highlight w:val="cyan"/>
        </w:rPr>
        <w:t xml:space="preserve">, </w:t>
      </w:r>
      <w:proofErr w:type="spellStart"/>
      <w:r w:rsidRPr="0065205C">
        <w:rPr>
          <w:highlight w:val="cyan"/>
        </w:rPr>
        <w:t>strHodnotaAdresaCislo</w:t>
      </w:r>
      <w:proofErr w:type="spellEnd"/>
      <w:r w:rsidRPr="0065205C">
        <w:rPr>
          <w:highlight w:val="cyan"/>
        </w:rPr>
        <w:t xml:space="preserve">, </w:t>
      </w:r>
      <w:proofErr w:type="spellStart"/>
      <w:r w:rsidRPr="0065205C">
        <w:rPr>
          <w:highlight w:val="cyan"/>
        </w:rPr>
        <w:t>strHodnotaAdresaObec</w:t>
      </w:r>
      <w:proofErr w:type="spellEnd"/>
      <w:r w:rsidRPr="0065205C">
        <w:rPr>
          <w:highlight w:val="cyan"/>
        </w:rPr>
        <w:t xml:space="preserve">, </w:t>
      </w:r>
      <w:proofErr w:type="spellStart"/>
      <w:r w:rsidRPr="0065205C">
        <w:rPr>
          <w:highlight w:val="cyan"/>
        </w:rPr>
        <w:t>strHodnotaAdresaPsc</w:t>
      </w:r>
      <w:proofErr w:type="spellEnd"/>
      <w:r w:rsidRPr="0065205C">
        <w:rPr>
          <w:highlight w:val="cyan"/>
        </w:rPr>
        <w:t xml:space="preserve">, </w:t>
      </w:r>
      <w:proofErr w:type="spellStart"/>
      <w:r w:rsidRPr="0065205C">
        <w:rPr>
          <w:highlight w:val="cyan"/>
        </w:rPr>
        <w:t>strHodnotaDatumNarozeni</w:t>
      </w:r>
      <w:proofErr w:type="spellEnd"/>
      <w:r w:rsidRPr="008A7442">
        <w:t>)</w:t>
      </w:r>
    </w:p>
    <w:p w14:paraId="002D2282" w14:textId="714FBB93" w:rsidR="00CF1F50" w:rsidRPr="0065205C" w:rsidRDefault="00CF1F50" w:rsidP="00CF1F50">
      <w:pPr>
        <w:pStyle w:val="Odstavecseseznamem"/>
        <w:numPr>
          <w:ilvl w:val="1"/>
          <w:numId w:val="59"/>
        </w:numPr>
        <w:rPr>
          <w:b/>
          <w:bCs/>
        </w:rPr>
      </w:pPr>
      <w:r w:rsidRPr="0065205C">
        <w:rPr>
          <w:b/>
          <w:bCs/>
        </w:rPr>
        <w:t>L3_SAP_importovatZaznamySop</w:t>
      </w:r>
    </w:p>
    <w:p w14:paraId="5D5C340C" w14:textId="77777777" w:rsidR="00CF1F50" w:rsidRPr="0065205C" w:rsidRDefault="00CF1F50" w:rsidP="00CF1F50">
      <w:pPr>
        <w:pStyle w:val="Odstavecseseznamem"/>
        <w:numPr>
          <w:ilvl w:val="1"/>
          <w:numId w:val="59"/>
        </w:numPr>
        <w:rPr>
          <w:b/>
          <w:bCs/>
        </w:rPr>
      </w:pPr>
      <w:r w:rsidRPr="0065205C">
        <w:rPr>
          <w:b/>
          <w:bCs/>
        </w:rPr>
        <w:t>L3_SAP_vyhledatEan</w:t>
      </w:r>
    </w:p>
    <w:p w14:paraId="3545AA32" w14:textId="77777777" w:rsidR="00CF1F50" w:rsidRPr="0065205C" w:rsidRDefault="00CF1F50" w:rsidP="00CF1F50">
      <w:pPr>
        <w:pStyle w:val="Odstavecseseznamem"/>
        <w:numPr>
          <w:ilvl w:val="1"/>
          <w:numId w:val="59"/>
        </w:numPr>
        <w:rPr>
          <w:b/>
          <w:bCs/>
        </w:rPr>
      </w:pPr>
      <w:r w:rsidRPr="0065205C">
        <w:rPr>
          <w:b/>
          <w:bCs/>
        </w:rPr>
        <w:t>L3_SAP_schvalitEan</w:t>
      </w:r>
    </w:p>
    <w:p w14:paraId="4C9F00FA" w14:textId="47063CB6" w:rsidR="00CF1F50" w:rsidRPr="0065205C" w:rsidRDefault="00CF1F50" w:rsidP="00CF1F50">
      <w:pPr>
        <w:pStyle w:val="Odstavecseseznamem"/>
        <w:numPr>
          <w:ilvl w:val="1"/>
          <w:numId w:val="59"/>
        </w:numPr>
        <w:rPr>
          <w:b/>
          <w:bCs/>
        </w:rPr>
      </w:pPr>
      <w:r w:rsidRPr="0065205C">
        <w:rPr>
          <w:b/>
          <w:bCs/>
        </w:rPr>
        <w:t>L3_SAP_validovatTkd</w:t>
      </w:r>
    </w:p>
    <w:p w14:paraId="01CE2A39" w14:textId="4F33117B" w:rsidR="0061048B" w:rsidRDefault="0061048B" w:rsidP="00CF1F50">
      <w:pPr>
        <w:pStyle w:val="Odstavecseseznamem"/>
        <w:numPr>
          <w:ilvl w:val="1"/>
          <w:numId w:val="59"/>
        </w:numPr>
      </w:pPr>
      <w:r w:rsidRPr="0065205C">
        <w:rPr>
          <w:b/>
          <w:bCs/>
          <w:color w:val="7030A0"/>
        </w:rPr>
        <w:t>L3_Excel_zapsatUdaje</w:t>
      </w:r>
      <w:r w:rsidRPr="008022F0">
        <w:rPr>
          <w:color w:val="7030A0"/>
        </w:rPr>
        <w:t xml:space="preserve"> (bude využito několikrát)</w:t>
      </w:r>
      <w:r>
        <w:rPr>
          <w:color w:val="7030A0"/>
        </w:rPr>
        <w:t xml:space="preserve"> </w:t>
      </w:r>
      <w:r w:rsidRPr="00D049FA">
        <w:t>(</w:t>
      </w:r>
      <w:proofErr w:type="spellStart"/>
      <w:r w:rsidRPr="0065205C">
        <w:rPr>
          <w:highlight w:val="cyan"/>
        </w:rPr>
        <w:t>strHodnota</w:t>
      </w:r>
      <w:r w:rsidR="00D049FA" w:rsidRPr="0065205C">
        <w:rPr>
          <w:highlight w:val="cyan"/>
        </w:rPr>
        <w:t>CisloOdberneMisto</w:t>
      </w:r>
      <w:proofErr w:type="spellEnd"/>
      <w:r w:rsidR="00D049FA" w:rsidRPr="00D049FA">
        <w:t>)</w:t>
      </w:r>
    </w:p>
    <w:p w14:paraId="0AF5553C" w14:textId="77777777" w:rsidR="00CF1F50" w:rsidRPr="0065205C" w:rsidRDefault="00CF1F50" w:rsidP="00CF1F50">
      <w:pPr>
        <w:pStyle w:val="Odstavecseseznamem"/>
        <w:numPr>
          <w:ilvl w:val="1"/>
          <w:numId w:val="59"/>
        </w:numPr>
        <w:rPr>
          <w:b/>
          <w:bCs/>
        </w:rPr>
      </w:pPr>
      <w:r w:rsidRPr="0065205C">
        <w:rPr>
          <w:b/>
          <w:bCs/>
        </w:rPr>
        <w:t>L3_SAP_zalozitVyrobniMisto</w:t>
      </w:r>
    </w:p>
    <w:p w14:paraId="00D38D2F" w14:textId="77777777" w:rsidR="00CF1F50" w:rsidRPr="0065205C" w:rsidRDefault="00CF1F50" w:rsidP="00CF1F50">
      <w:pPr>
        <w:pStyle w:val="Odstavecseseznamem"/>
        <w:numPr>
          <w:ilvl w:val="1"/>
          <w:numId w:val="59"/>
        </w:numPr>
        <w:rPr>
          <w:b/>
          <w:bCs/>
        </w:rPr>
      </w:pPr>
      <w:r w:rsidRPr="0065205C">
        <w:rPr>
          <w:b/>
          <w:bCs/>
        </w:rPr>
        <w:t>L3_SAP_zpracovatKontaktOp</w:t>
      </w:r>
    </w:p>
    <w:p w14:paraId="4EDBE1E5" w14:textId="71469959" w:rsidR="00CF1F50" w:rsidRPr="003C00AB" w:rsidRDefault="00CF1F50" w:rsidP="00CF1F50">
      <w:pPr>
        <w:pStyle w:val="Odstavecseseznamem"/>
        <w:numPr>
          <w:ilvl w:val="0"/>
          <w:numId w:val="59"/>
        </w:numPr>
        <w:rPr>
          <w:b/>
          <w:bCs/>
          <w:color w:val="E99907"/>
        </w:rPr>
      </w:pPr>
      <w:r w:rsidRPr="003C00AB">
        <w:rPr>
          <w:b/>
          <w:bCs/>
          <w:color w:val="E99907"/>
        </w:rPr>
        <w:t>L2_</w:t>
      </w:r>
      <w:r w:rsidR="002B5395">
        <w:rPr>
          <w:b/>
          <w:bCs/>
          <w:color w:val="E99907"/>
        </w:rPr>
        <w:t>proces</w:t>
      </w:r>
      <w:r w:rsidRPr="003C00AB">
        <w:rPr>
          <w:b/>
          <w:bCs/>
          <w:color w:val="E99907"/>
        </w:rPr>
        <w:t>2-zalozitSu</w:t>
      </w:r>
    </w:p>
    <w:p w14:paraId="12822DF4" w14:textId="2723B33E" w:rsidR="007D6480" w:rsidRPr="000D3474" w:rsidRDefault="007D6480" w:rsidP="007D6480">
      <w:pPr>
        <w:pStyle w:val="Odstavecseseznamem"/>
        <w:numPr>
          <w:ilvl w:val="1"/>
          <w:numId w:val="59"/>
        </w:numPr>
        <w:rPr>
          <w:color w:val="7030A0"/>
        </w:rPr>
      </w:pPr>
      <w:r w:rsidRPr="0065205C">
        <w:rPr>
          <w:b/>
          <w:bCs/>
          <w:color w:val="7030A0"/>
        </w:rPr>
        <w:t>L3_Excel_ziskat</w:t>
      </w:r>
      <w:r>
        <w:rPr>
          <w:b/>
          <w:bCs/>
          <w:color w:val="7030A0"/>
        </w:rPr>
        <w:t>Udaje</w:t>
      </w:r>
      <w:r w:rsidRPr="008022F0">
        <w:rPr>
          <w:color w:val="7030A0"/>
        </w:rPr>
        <w:t xml:space="preserve"> (bude využito několikrát)</w:t>
      </w:r>
      <w:r w:rsidRPr="00404B4B">
        <w:t xml:space="preserve"> (</w:t>
      </w:r>
      <w:proofErr w:type="spellStart"/>
      <w:r w:rsidRPr="00404B4B">
        <w:rPr>
          <w:highlight w:val="cyan"/>
        </w:rPr>
        <w:t>strHodnotaCisloOp</w:t>
      </w:r>
      <w:proofErr w:type="spellEnd"/>
      <w:r>
        <w:t xml:space="preserve">, </w:t>
      </w:r>
      <w:proofErr w:type="spellStart"/>
      <w:r w:rsidRPr="00B059FA">
        <w:rPr>
          <w:highlight w:val="cyan"/>
        </w:rPr>
        <w:t>strHodnotaOznaceniSu</w:t>
      </w:r>
      <w:proofErr w:type="spellEnd"/>
      <w:r>
        <w:t xml:space="preserve">, </w:t>
      </w:r>
      <w:proofErr w:type="spellStart"/>
      <w:r w:rsidRPr="008A55B6">
        <w:rPr>
          <w:highlight w:val="cyan"/>
        </w:rPr>
        <w:t>strHodnotaAtribNalezUctu</w:t>
      </w:r>
      <w:proofErr w:type="spellEnd"/>
      <w:r w:rsidRPr="008A55B6">
        <w:rPr>
          <w:highlight w:val="cyan"/>
        </w:rPr>
        <w:t xml:space="preserve">, </w:t>
      </w:r>
      <w:proofErr w:type="spellStart"/>
      <w:r w:rsidRPr="008A55B6">
        <w:rPr>
          <w:highlight w:val="cyan"/>
        </w:rPr>
        <w:t>strHodnotaSdruzFakturace</w:t>
      </w:r>
      <w:proofErr w:type="spellEnd"/>
      <w:r w:rsidRPr="008A55B6">
        <w:rPr>
          <w:highlight w:val="cyan"/>
        </w:rPr>
        <w:t xml:space="preserve">, </w:t>
      </w:r>
      <w:proofErr w:type="spellStart"/>
      <w:r w:rsidRPr="008A55B6">
        <w:rPr>
          <w:highlight w:val="cyan"/>
        </w:rPr>
        <w:t>strHodnotaCyklusZaloh</w:t>
      </w:r>
      <w:proofErr w:type="spellEnd"/>
      <w:r w:rsidRPr="00404B4B">
        <w:t>)</w:t>
      </w:r>
    </w:p>
    <w:p w14:paraId="6475F345" w14:textId="3C653115" w:rsidR="00CF1F50" w:rsidRPr="007D6480" w:rsidRDefault="00CF1F50" w:rsidP="007D6480">
      <w:pPr>
        <w:pStyle w:val="Odstavecseseznamem"/>
        <w:numPr>
          <w:ilvl w:val="1"/>
          <w:numId w:val="59"/>
        </w:numPr>
        <w:rPr>
          <w:b/>
          <w:bCs/>
        </w:rPr>
      </w:pPr>
      <w:r w:rsidRPr="007D6480">
        <w:rPr>
          <w:b/>
          <w:bCs/>
        </w:rPr>
        <w:t>L3_SAP_zalozitSmluvniUcet</w:t>
      </w:r>
    </w:p>
    <w:p w14:paraId="37F13059" w14:textId="540AC365" w:rsidR="000D3474" w:rsidRPr="008022F0" w:rsidRDefault="000D3474" w:rsidP="00CF1F50">
      <w:pPr>
        <w:pStyle w:val="Odstavecseseznamem"/>
        <w:numPr>
          <w:ilvl w:val="1"/>
          <w:numId w:val="59"/>
        </w:numPr>
        <w:rPr>
          <w:color w:val="7030A0"/>
        </w:rPr>
      </w:pPr>
      <w:r>
        <w:rPr>
          <w:b/>
          <w:bCs/>
          <w:color w:val="7030A0"/>
        </w:rPr>
        <w:t xml:space="preserve">L3_Excel_zapsatUdaje </w:t>
      </w:r>
      <w:r w:rsidRPr="0000441D">
        <w:t>(</w:t>
      </w:r>
      <w:proofErr w:type="spellStart"/>
      <w:r w:rsidRPr="0000441D">
        <w:rPr>
          <w:highlight w:val="cyan"/>
        </w:rPr>
        <w:t>strHodnotaCisloSu</w:t>
      </w:r>
      <w:proofErr w:type="spellEnd"/>
      <w:r w:rsidR="0000441D" w:rsidRPr="0000441D">
        <w:t>)</w:t>
      </w:r>
    </w:p>
    <w:p w14:paraId="27A77AF8" w14:textId="77777777" w:rsidR="00CF1F50" w:rsidRPr="0065205C" w:rsidRDefault="00CF1F50" w:rsidP="00CF1F50">
      <w:pPr>
        <w:pStyle w:val="Odstavecseseznamem"/>
        <w:numPr>
          <w:ilvl w:val="1"/>
          <w:numId w:val="59"/>
        </w:numPr>
        <w:rPr>
          <w:b/>
          <w:bCs/>
        </w:rPr>
      </w:pPr>
      <w:r w:rsidRPr="0065205C">
        <w:rPr>
          <w:b/>
          <w:bCs/>
        </w:rPr>
        <w:t>L3_SAP_prihlasitKmontazi</w:t>
      </w:r>
    </w:p>
    <w:p w14:paraId="5F254B71" w14:textId="0154478C" w:rsidR="00CF1F50" w:rsidRDefault="00CF1F50" w:rsidP="00CF1F50">
      <w:pPr>
        <w:pStyle w:val="Odstavecseseznamem"/>
        <w:numPr>
          <w:ilvl w:val="1"/>
          <w:numId w:val="59"/>
        </w:numPr>
        <w:rPr>
          <w:b/>
          <w:bCs/>
        </w:rPr>
      </w:pPr>
      <w:r w:rsidRPr="0065205C">
        <w:rPr>
          <w:b/>
          <w:bCs/>
        </w:rPr>
        <w:t>L3_SAP_prihlasitVyrobniOdberneMisto</w:t>
      </w:r>
    </w:p>
    <w:p w14:paraId="34CC159A" w14:textId="6A19DE34" w:rsidR="00CF1F50" w:rsidRPr="003C00AB" w:rsidRDefault="00CF1F50" w:rsidP="00CF1F50">
      <w:pPr>
        <w:pStyle w:val="Odstavecseseznamem"/>
        <w:numPr>
          <w:ilvl w:val="0"/>
          <w:numId w:val="59"/>
        </w:numPr>
        <w:rPr>
          <w:b/>
          <w:bCs/>
          <w:color w:val="E99907"/>
        </w:rPr>
      </w:pPr>
      <w:r w:rsidRPr="003C00AB">
        <w:rPr>
          <w:b/>
          <w:bCs/>
          <w:color w:val="E99907"/>
        </w:rPr>
        <w:t>L2_</w:t>
      </w:r>
      <w:r w:rsidR="002B5395">
        <w:rPr>
          <w:b/>
          <w:bCs/>
          <w:color w:val="E99907"/>
        </w:rPr>
        <w:t>proces</w:t>
      </w:r>
      <w:r w:rsidRPr="003C00AB">
        <w:rPr>
          <w:b/>
          <w:bCs/>
          <w:color w:val="E99907"/>
        </w:rPr>
        <w:t>3_opravaTkd</w:t>
      </w:r>
    </w:p>
    <w:p w14:paraId="021972CB" w14:textId="32AEE6F2" w:rsidR="004E0155" w:rsidRPr="004E0155" w:rsidRDefault="004E0155" w:rsidP="004E0155">
      <w:pPr>
        <w:pStyle w:val="Odstavecseseznamem"/>
        <w:numPr>
          <w:ilvl w:val="1"/>
          <w:numId w:val="59"/>
        </w:numPr>
        <w:rPr>
          <w:color w:val="7030A0"/>
        </w:rPr>
      </w:pPr>
      <w:r w:rsidRPr="0065205C">
        <w:rPr>
          <w:b/>
          <w:bCs/>
          <w:color w:val="7030A0"/>
        </w:rPr>
        <w:t>L3_Excel_ziskat</w:t>
      </w:r>
      <w:r>
        <w:rPr>
          <w:b/>
          <w:bCs/>
          <w:color w:val="7030A0"/>
        </w:rPr>
        <w:t>Udaje</w:t>
      </w:r>
      <w:r w:rsidRPr="008022F0">
        <w:rPr>
          <w:color w:val="7030A0"/>
        </w:rPr>
        <w:t xml:space="preserve"> (bude využito několikrát)</w:t>
      </w:r>
      <w:r w:rsidRPr="00404B4B">
        <w:t xml:space="preserve"> (</w:t>
      </w:r>
      <w:proofErr w:type="spellStart"/>
      <w:r w:rsidRPr="008A55B6">
        <w:rPr>
          <w:highlight w:val="cyan"/>
        </w:rPr>
        <w:t>strHodnot</w:t>
      </w:r>
      <w:r w:rsidRPr="001C7FE6">
        <w:rPr>
          <w:highlight w:val="cyan"/>
        </w:rPr>
        <w:t>aMistoSpotreby</w:t>
      </w:r>
      <w:proofErr w:type="spellEnd"/>
      <w:r w:rsidRPr="00210D5E">
        <w:rPr>
          <w:highlight w:val="cyan"/>
        </w:rPr>
        <w:t xml:space="preserve">, </w:t>
      </w:r>
      <w:proofErr w:type="spellStart"/>
      <w:r w:rsidRPr="00210D5E">
        <w:rPr>
          <w:highlight w:val="cyan"/>
        </w:rPr>
        <w:t>strHodnotaDoplnDataPol</w:t>
      </w:r>
      <w:proofErr w:type="spellEnd"/>
      <w:r w:rsidRPr="00210D5E">
        <w:rPr>
          <w:highlight w:val="cyan"/>
        </w:rPr>
        <w:t xml:space="preserve">, </w:t>
      </w:r>
      <w:proofErr w:type="spellStart"/>
      <w:r w:rsidRPr="00210D5E">
        <w:rPr>
          <w:highlight w:val="cyan"/>
        </w:rPr>
        <w:t>strHodnotaDrMistSpot</w:t>
      </w:r>
      <w:proofErr w:type="spellEnd"/>
      <w:r w:rsidRPr="009218B5">
        <w:rPr>
          <w:highlight w:val="cyan"/>
        </w:rPr>
        <w:t xml:space="preserve">, </w:t>
      </w:r>
      <w:proofErr w:type="spellStart"/>
      <w:r w:rsidRPr="009218B5">
        <w:rPr>
          <w:highlight w:val="cyan"/>
        </w:rPr>
        <w:t>strHodnotaUm</w:t>
      </w:r>
      <w:r w:rsidRPr="00FF598A">
        <w:rPr>
          <w:highlight w:val="cyan"/>
        </w:rPr>
        <w:t>isteniPristroje</w:t>
      </w:r>
      <w:proofErr w:type="spellEnd"/>
      <w:r w:rsidRPr="00FF598A">
        <w:rPr>
          <w:highlight w:val="cyan"/>
        </w:rPr>
        <w:t xml:space="preserve">, </w:t>
      </w:r>
      <w:proofErr w:type="spellStart"/>
      <w:r w:rsidRPr="00FF598A">
        <w:rPr>
          <w:highlight w:val="cyan"/>
        </w:rPr>
        <w:t>strHodnotaFve</w:t>
      </w:r>
      <w:proofErr w:type="spellEnd"/>
      <w:r w:rsidR="00444510" w:rsidRPr="00735880">
        <w:rPr>
          <w:highlight w:val="cyan"/>
        </w:rPr>
        <w:t xml:space="preserve">, </w:t>
      </w:r>
      <w:proofErr w:type="spellStart"/>
      <w:r w:rsidR="00444510" w:rsidRPr="00735880">
        <w:rPr>
          <w:highlight w:val="cyan"/>
        </w:rPr>
        <w:t>strHodnota</w:t>
      </w:r>
      <w:r w:rsidR="00735880" w:rsidRPr="00735880">
        <w:rPr>
          <w:highlight w:val="cyan"/>
        </w:rPr>
        <w:t>Cislo</w:t>
      </w:r>
      <w:r w:rsidR="00735880" w:rsidRPr="004A3D1F">
        <w:rPr>
          <w:highlight w:val="cyan"/>
        </w:rPr>
        <w:t>Zop</w:t>
      </w:r>
      <w:proofErr w:type="spellEnd"/>
      <w:r w:rsidR="00766009" w:rsidRPr="004A3D1F">
        <w:rPr>
          <w:highlight w:val="cyan"/>
        </w:rPr>
        <w:t xml:space="preserve">, </w:t>
      </w:r>
      <w:proofErr w:type="spellStart"/>
      <w:r w:rsidR="00766009" w:rsidRPr="004A3D1F">
        <w:rPr>
          <w:highlight w:val="cyan"/>
        </w:rPr>
        <w:t>strHodnot</w:t>
      </w:r>
      <w:r w:rsidR="00766009" w:rsidRPr="006A32AB">
        <w:rPr>
          <w:highlight w:val="cyan"/>
        </w:rPr>
        <w:t>a</w:t>
      </w:r>
      <w:r w:rsidR="004A3D1F" w:rsidRPr="006A32AB">
        <w:rPr>
          <w:highlight w:val="cyan"/>
        </w:rPr>
        <w:t>OdecetJednotka</w:t>
      </w:r>
      <w:proofErr w:type="spellEnd"/>
      <w:r w:rsidR="00BC6DBA" w:rsidRPr="006A32AB">
        <w:rPr>
          <w:highlight w:val="cyan"/>
        </w:rPr>
        <w:t xml:space="preserve">, </w:t>
      </w:r>
      <w:proofErr w:type="spellStart"/>
      <w:r w:rsidR="00BC6DBA" w:rsidRPr="006A32AB">
        <w:rPr>
          <w:highlight w:val="cyan"/>
        </w:rPr>
        <w:t>strHodnota</w:t>
      </w:r>
      <w:r w:rsidR="006A32AB" w:rsidRPr="006A32AB">
        <w:rPr>
          <w:highlight w:val="cyan"/>
        </w:rPr>
        <w:t>Cislo</w:t>
      </w:r>
      <w:r w:rsidR="006A32AB" w:rsidRPr="00FA1939">
        <w:rPr>
          <w:highlight w:val="cyan"/>
        </w:rPr>
        <w:t>Om</w:t>
      </w:r>
      <w:proofErr w:type="spellEnd"/>
      <w:r w:rsidR="00D56590" w:rsidRPr="00FA1939">
        <w:rPr>
          <w:highlight w:val="cyan"/>
        </w:rPr>
        <w:t xml:space="preserve">, </w:t>
      </w:r>
      <w:proofErr w:type="spellStart"/>
      <w:r w:rsidR="00D56590" w:rsidRPr="00FA1939">
        <w:rPr>
          <w:highlight w:val="cyan"/>
        </w:rPr>
        <w:t>strHodnota</w:t>
      </w:r>
      <w:r w:rsidR="00FA1939" w:rsidRPr="00FA1939">
        <w:rPr>
          <w:highlight w:val="cyan"/>
        </w:rPr>
        <w:t>ResitelRegion</w:t>
      </w:r>
      <w:proofErr w:type="spellEnd"/>
      <w:r w:rsidR="007375AB">
        <w:t xml:space="preserve"> + hodnoty pro email</w:t>
      </w:r>
      <w:r>
        <w:t>)</w:t>
      </w:r>
    </w:p>
    <w:p w14:paraId="4264509A" w14:textId="77777777" w:rsidR="004E0155" w:rsidRDefault="00CF1F50" w:rsidP="004E0155">
      <w:pPr>
        <w:pStyle w:val="Odstavecseseznamem"/>
        <w:numPr>
          <w:ilvl w:val="1"/>
          <w:numId w:val="59"/>
        </w:numPr>
        <w:rPr>
          <w:b/>
          <w:bCs/>
        </w:rPr>
      </w:pPr>
      <w:r w:rsidRPr="0065205C">
        <w:rPr>
          <w:b/>
          <w:bCs/>
        </w:rPr>
        <w:t>L3_SAP_doplnitMistoSpotreby</w:t>
      </w:r>
    </w:p>
    <w:p w14:paraId="174BC4E2" w14:textId="4CC98CE8" w:rsidR="00CF1F50" w:rsidRDefault="00CF1F50" w:rsidP="004E0155">
      <w:pPr>
        <w:pStyle w:val="Odstavecseseznamem"/>
        <w:numPr>
          <w:ilvl w:val="1"/>
          <w:numId w:val="59"/>
        </w:numPr>
        <w:rPr>
          <w:b/>
          <w:bCs/>
        </w:rPr>
      </w:pPr>
      <w:r w:rsidRPr="004E0155">
        <w:rPr>
          <w:b/>
          <w:bCs/>
        </w:rPr>
        <w:t>L3_SAP_vyplnitUmisteniPristroje</w:t>
      </w:r>
    </w:p>
    <w:p w14:paraId="6B2F7C71" w14:textId="7022DD90" w:rsidR="00A16DC5" w:rsidRPr="00A16DC5" w:rsidRDefault="00A16DC5" w:rsidP="00A16DC5">
      <w:pPr>
        <w:pStyle w:val="Odstavecseseznamem"/>
        <w:numPr>
          <w:ilvl w:val="1"/>
          <w:numId w:val="59"/>
        </w:numPr>
        <w:rPr>
          <w:color w:val="7030A0"/>
        </w:rPr>
      </w:pPr>
      <w:r>
        <w:rPr>
          <w:b/>
          <w:bCs/>
          <w:color w:val="7030A0"/>
        </w:rPr>
        <w:t xml:space="preserve">L3_Excel_zapsatUdaje </w:t>
      </w:r>
      <w:r w:rsidRPr="0000441D">
        <w:t>(</w:t>
      </w:r>
      <w:proofErr w:type="spellStart"/>
      <w:r w:rsidRPr="00D56590">
        <w:rPr>
          <w:highlight w:val="cyan"/>
        </w:rPr>
        <w:t>strHodnotaCisloOdbernehoMista</w:t>
      </w:r>
      <w:proofErr w:type="spellEnd"/>
      <w:r w:rsidRPr="0000441D">
        <w:t>)</w:t>
      </w:r>
    </w:p>
    <w:p w14:paraId="50CCD829" w14:textId="77777777" w:rsidR="00CF1F50" w:rsidRPr="0065205C" w:rsidRDefault="00CF1F50" w:rsidP="00CF1F50">
      <w:pPr>
        <w:pStyle w:val="Odstavecseseznamem"/>
        <w:numPr>
          <w:ilvl w:val="1"/>
          <w:numId w:val="59"/>
        </w:numPr>
        <w:rPr>
          <w:b/>
          <w:bCs/>
        </w:rPr>
      </w:pPr>
      <w:r w:rsidRPr="0065205C">
        <w:rPr>
          <w:b/>
          <w:bCs/>
        </w:rPr>
        <w:t>L3_SAP_opravitOmd</w:t>
      </w:r>
    </w:p>
    <w:p w14:paraId="5D8D705D" w14:textId="77777777" w:rsidR="00CF1F50" w:rsidRPr="0065205C" w:rsidRDefault="00CF1F50" w:rsidP="00CF1F50">
      <w:pPr>
        <w:pStyle w:val="Odstavecseseznamem"/>
        <w:numPr>
          <w:ilvl w:val="1"/>
          <w:numId w:val="59"/>
        </w:numPr>
        <w:rPr>
          <w:b/>
          <w:bCs/>
        </w:rPr>
      </w:pPr>
      <w:r w:rsidRPr="0065205C">
        <w:rPr>
          <w:b/>
          <w:bCs/>
        </w:rPr>
        <w:t>L3_SAP_upravitFakta</w:t>
      </w:r>
    </w:p>
    <w:p w14:paraId="161C86F7" w14:textId="77777777" w:rsidR="00CF1F50" w:rsidRPr="0065205C" w:rsidRDefault="00CF1F50" w:rsidP="00CF1F50">
      <w:pPr>
        <w:pStyle w:val="Odstavecseseznamem"/>
        <w:numPr>
          <w:ilvl w:val="1"/>
          <w:numId w:val="59"/>
        </w:numPr>
        <w:rPr>
          <w:b/>
          <w:bCs/>
        </w:rPr>
      </w:pPr>
      <w:r w:rsidRPr="0065205C">
        <w:rPr>
          <w:b/>
          <w:bCs/>
        </w:rPr>
        <w:t>L3_SAP_vratitZpetNaVyberTrans</w:t>
      </w:r>
    </w:p>
    <w:p w14:paraId="5F7269C6" w14:textId="77777777" w:rsidR="00CF1F50" w:rsidRPr="0065205C" w:rsidRDefault="00CF1F50" w:rsidP="00CF1F50">
      <w:pPr>
        <w:pStyle w:val="Odstavecseseznamem"/>
        <w:numPr>
          <w:ilvl w:val="1"/>
          <w:numId w:val="59"/>
        </w:numPr>
        <w:rPr>
          <w:b/>
          <w:bCs/>
        </w:rPr>
      </w:pPr>
      <w:r w:rsidRPr="0065205C">
        <w:rPr>
          <w:b/>
          <w:bCs/>
        </w:rPr>
        <w:t>L3_SAP_opravitOmv</w:t>
      </w:r>
    </w:p>
    <w:p w14:paraId="4350CC09" w14:textId="77777777" w:rsidR="00CF1F50" w:rsidRPr="0065205C" w:rsidRDefault="00CF1F50" w:rsidP="00CF1F50">
      <w:pPr>
        <w:pStyle w:val="Odstavecseseznamem"/>
        <w:numPr>
          <w:ilvl w:val="1"/>
          <w:numId w:val="59"/>
        </w:numPr>
        <w:rPr>
          <w:b/>
          <w:bCs/>
        </w:rPr>
      </w:pPr>
      <w:r w:rsidRPr="0065205C">
        <w:rPr>
          <w:b/>
          <w:bCs/>
        </w:rPr>
        <w:t>L3_SAP_zalozitKOnaSND</w:t>
      </w:r>
    </w:p>
    <w:p w14:paraId="0DB05FD2" w14:textId="77777777" w:rsidR="00CF1F50" w:rsidRPr="0065205C" w:rsidRDefault="00CF1F50" w:rsidP="00CF1F50">
      <w:pPr>
        <w:pStyle w:val="Odstavecseseznamem"/>
        <w:numPr>
          <w:ilvl w:val="1"/>
          <w:numId w:val="59"/>
        </w:numPr>
        <w:rPr>
          <w:b/>
          <w:bCs/>
        </w:rPr>
      </w:pPr>
      <w:r w:rsidRPr="0065205C">
        <w:rPr>
          <w:b/>
          <w:bCs/>
        </w:rPr>
        <w:t>L3_SAP_odeslatEmailObchodnikovi</w:t>
      </w:r>
    </w:p>
    <w:p w14:paraId="4258BA01" w14:textId="77777777" w:rsidR="00CF1F50" w:rsidRPr="0065205C" w:rsidRDefault="00CF1F50" w:rsidP="00CF1F50">
      <w:pPr>
        <w:pStyle w:val="Odstavecseseznamem"/>
        <w:numPr>
          <w:ilvl w:val="1"/>
          <w:numId w:val="59"/>
        </w:numPr>
        <w:rPr>
          <w:b/>
          <w:bCs/>
        </w:rPr>
      </w:pPr>
      <w:r w:rsidRPr="0065205C">
        <w:rPr>
          <w:b/>
          <w:bCs/>
        </w:rPr>
        <w:t>L3_SAP_vystavitPp</w:t>
      </w:r>
    </w:p>
    <w:p w14:paraId="60E49379" w14:textId="77777777" w:rsidR="00194FEE" w:rsidRPr="0065205C" w:rsidRDefault="00CF1F50" w:rsidP="00CF1F50">
      <w:pPr>
        <w:pStyle w:val="Odstavecseseznamem"/>
        <w:numPr>
          <w:ilvl w:val="1"/>
          <w:numId w:val="59"/>
        </w:numPr>
        <w:rPr>
          <w:b/>
          <w:bCs/>
        </w:rPr>
      </w:pPr>
      <w:r w:rsidRPr="0065205C">
        <w:rPr>
          <w:b/>
          <w:bCs/>
        </w:rPr>
        <w:t>L3_SAP_zalozitWm51</w:t>
      </w:r>
    </w:p>
    <w:p w14:paraId="3BFA845D" w14:textId="195190A7" w:rsidR="00CF1F50" w:rsidRPr="0060019C" w:rsidRDefault="00CF1F50" w:rsidP="00CF1F50">
      <w:pPr>
        <w:pStyle w:val="Odstavecseseznamem"/>
        <w:numPr>
          <w:ilvl w:val="0"/>
          <w:numId w:val="59"/>
        </w:numPr>
        <w:rPr>
          <w:b/>
          <w:bCs/>
          <w:color w:val="E99907"/>
        </w:rPr>
      </w:pPr>
      <w:r w:rsidRPr="0060019C">
        <w:rPr>
          <w:b/>
          <w:bCs/>
          <w:color w:val="E99907"/>
        </w:rPr>
        <w:t>L2_zapsatStatus</w:t>
      </w:r>
    </w:p>
    <w:p w14:paraId="6927093E" w14:textId="1E91E666" w:rsidR="0060019C" w:rsidRPr="0065205C" w:rsidRDefault="0060019C" w:rsidP="0060019C">
      <w:pPr>
        <w:pStyle w:val="Odstavecseseznamem"/>
        <w:numPr>
          <w:ilvl w:val="1"/>
          <w:numId w:val="59"/>
        </w:numPr>
        <w:rPr>
          <w:b/>
          <w:bCs/>
        </w:rPr>
      </w:pPr>
      <w:r w:rsidRPr="0065205C">
        <w:rPr>
          <w:b/>
          <w:bCs/>
        </w:rPr>
        <w:t>L3_Excel_zapsatStatus</w:t>
      </w:r>
    </w:p>
    <w:p w14:paraId="14B4C3D9" w14:textId="47BE460D" w:rsidR="00CF1F50" w:rsidRPr="003C00AB" w:rsidRDefault="00CF1F50" w:rsidP="00CF1F50">
      <w:pPr>
        <w:pStyle w:val="Odstavecseseznamem"/>
        <w:numPr>
          <w:ilvl w:val="0"/>
          <w:numId w:val="59"/>
        </w:numPr>
        <w:rPr>
          <w:b/>
          <w:bCs/>
          <w:color w:val="E99907"/>
        </w:rPr>
      </w:pPr>
      <w:r w:rsidRPr="003C00AB">
        <w:rPr>
          <w:b/>
          <w:bCs/>
          <w:color w:val="E99907"/>
        </w:rPr>
        <w:t>L2_presunoutVyresene</w:t>
      </w:r>
    </w:p>
    <w:p w14:paraId="6992487F" w14:textId="19CE6819" w:rsidR="005B1301" w:rsidRDefault="005B1301" w:rsidP="005B1301">
      <w:pPr>
        <w:pStyle w:val="Odstavecseseznamem"/>
        <w:numPr>
          <w:ilvl w:val="1"/>
          <w:numId w:val="59"/>
        </w:numPr>
      </w:pPr>
      <w:r>
        <w:t xml:space="preserve">Přesouvání zpracovaných/vyřešených položek do „archivního“ souboru. </w:t>
      </w:r>
    </w:p>
    <w:p w14:paraId="75CA0A0F" w14:textId="1E7C3803" w:rsidR="00CF1F50" w:rsidRPr="003C00AB" w:rsidRDefault="00CF1F50" w:rsidP="00CF1F50">
      <w:pPr>
        <w:pStyle w:val="Odstavecseseznamem"/>
        <w:numPr>
          <w:ilvl w:val="0"/>
          <w:numId w:val="59"/>
        </w:numPr>
        <w:rPr>
          <w:b/>
          <w:bCs/>
          <w:color w:val="E99907"/>
        </w:rPr>
      </w:pPr>
      <w:r w:rsidRPr="003C00AB">
        <w:rPr>
          <w:b/>
          <w:bCs/>
          <w:color w:val="E99907"/>
        </w:rPr>
        <w:t>L2_ukoncitProces</w:t>
      </w:r>
    </w:p>
    <w:p w14:paraId="1E7D9605" w14:textId="47AC1736" w:rsidR="005B1301" w:rsidRPr="0065205C" w:rsidRDefault="00774464" w:rsidP="00774464">
      <w:pPr>
        <w:pStyle w:val="Odstavecseseznamem"/>
        <w:numPr>
          <w:ilvl w:val="1"/>
          <w:numId w:val="59"/>
        </w:numPr>
        <w:rPr>
          <w:b/>
          <w:bCs/>
          <w:color w:val="7030A0"/>
        </w:rPr>
      </w:pPr>
      <w:r w:rsidRPr="0065205C">
        <w:rPr>
          <w:b/>
          <w:bCs/>
          <w:color w:val="7030A0"/>
        </w:rPr>
        <w:t>L2_ukoncitAplikace</w:t>
      </w:r>
    </w:p>
    <w:p w14:paraId="0C78D512" w14:textId="77777777" w:rsidR="00774464" w:rsidRPr="0065205C" w:rsidRDefault="00774464" w:rsidP="00774464">
      <w:pPr>
        <w:pStyle w:val="Odstavecseseznamem"/>
        <w:numPr>
          <w:ilvl w:val="2"/>
          <w:numId w:val="59"/>
        </w:numPr>
        <w:rPr>
          <w:b/>
          <w:bCs/>
          <w:color w:val="7030A0"/>
        </w:rPr>
      </w:pPr>
      <w:r w:rsidRPr="0065205C">
        <w:rPr>
          <w:b/>
          <w:bCs/>
          <w:color w:val="7030A0"/>
        </w:rPr>
        <w:t>L3_SAP_ukoncitAplikaci</w:t>
      </w:r>
    </w:p>
    <w:p w14:paraId="1292D9C0" w14:textId="77777777" w:rsidR="00774464" w:rsidRPr="0065205C" w:rsidRDefault="00774464" w:rsidP="00774464">
      <w:pPr>
        <w:pStyle w:val="Odstavecseseznamem"/>
        <w:numPr>
          <w:ilvl w:val="2"/>
          <w:numId w:val="59"/>
        </w:numPr>
        <w:rPr>
          <w:b/>
          <w:bCs/>
          <w:color w:val="7030A0"/>
        </w:rPr>
      </w:pPr>
      <w:r w:rsidRPr="0065205C">
        <w:rPr>
          <w:b/>
          <w:bCs/>
          <w:color w:val="7030A0"/>
        </w:rPr>
        <w:t>L3_Synactive_ukoncitAplikaci</w:t>
      </w:r>
    </w:p>
    <w:p w14:paraId="21E5F88B" w14:textId="77777777" w:rsidR="00055291" w:rsidRPr="0065205C" w:rsidRDefault="00055291" w:rsidP="00055291">
      <w:pPr>
        <w:pStyle w:val="Odstavecseseznamem"/>
        <w:numPr>
          <w:ilvl w:val="2"/>
          <w:numId w:val="59"/>
        </w:numPr>
        <w:rPr>
          <w:b/>
          <w:bCs/>
          <w:color w:val="7030A0"/>
        </w:rPr>
      </w:pPr>
      <w:r w:rsidRPr="0065205C">
        <w:rPr>
          <w:b/>
          <w:bCs/>
          <w:color w:val="7030A0"/>
        </w:rPr>
        <w:t>L3_ziskatEmailHeslo</w:t>
      </w:r>
    </w:p>
    <w:p w14:paraId="0E7CBE05" w14:textId="77777777" w:rsidR="00055291" w:rsidRPr="0065205C" w:rsidRDefault="00055291" w:rsidP="00055291">
      <w:pPr>
        <w:pStyle w:val="Odstavecseseznamem"/>
        <w:numPr>
          <w:ilvl w:val="3"/>
          <w:numId w:val="59"/>
        </w:numPr>
        <w:rPr>
          <w:color w:val="7030A0"/>
        </w:rPr>
      </w:pPr>
      <w:r w:rsidRPr="0065205C">
        <w:rPr>
          <w:color w:val="7030A0"/>
        </w:rPr>
        <w:t xml:space="preserve">Získání hesla k přihlášení do emailu prostřednictvím prohlížeče (využito z RPA1). </w:t>
      </w:r>
    </w:p>
    <w:p w14:paraId="62929144" w14:textId="77777777" w:rsidR="00055291" w:rsidRPr="0065205C" w:rsidRDefault="00055291" w:rsidP="00055291">
      <w:pPr>
        <w:pStyle w:val="Odstavecseseznamem"/>
        <w:numPr>
          <w:ilvl w:val="2"/>
          <w:numId w:val="59"/>
        </w:numPr>
        <w:rPr>
          <w:b/>
          <w:bCs/>
          <w:color w:val="7030A0"/>
        </w:rPr>
      </w:pPr>
      <w:r w:rsidRPr="0065205C">
        <w:rPr>
          <w:b/>
          <w:bCs/>
          <w:color w:val="7030A0"/>
        </w:rPr>
        <w:t>L3_odeslatEmail</w:t>
      </w:r>
    </w:p>
    <w:p w14:paraId="2BDBDA89" w14:textId="77777777" w:rsidR="00055291" w:rsidRPr="0065205C" w:rsidRDefault="00055291" w:rsidP="00055291">
      <w:pPr>
        <w:pStyle w:val="Odstavecseseznamem"/>
        <w:numPr>
          <w:ilvl w:val="3"/>
          <w:numId w:val="59"/>
        </w:numPr>
        <w:rPr>
          <w:color w:val="7030A0"/>
        </w:rPr>
      </w:pPr>
      <w:r w:rsidRPr="0065205C">
        <w:rPr>
          <w:color w:val="7030A0"/>
        </w:rPr>
        <w:t xml:space="preserve">Odeslání </w:t>
      </w:r>
      <w:proofErr w:type="spellStart"/>
      <w:r w:rsidRPr="0065205C">
        <w:rPr>
          <w:color w:val="7030A0"/>
        </w:rPr>
        <w:t>info</w:t>
      </w:r>
      <w:proofErr w:type="spellEnd"/>
      <w:r w:rsidRPr="0065205C">
        <w:rPr>
          <w:color w:val="7030A0"/>
        </w:rPr>
        <w:t xml:space="preserve"> mailu o začátku procesu prostřednictvím prohlížeče (využito z RPA1). </w:t>
      </w:r>
    </w:p>
    <w:p w14:paraId="30035FA4" w14:textId="271C076E" w:rsidR="00774464" w:rsidRPr="0065205C" w:rsidRDefault="00774464" w:rsidP="00774464">
      <w:pPr>
        <w:pStyle w:val="Odstavecseseznamem"/>
        <w:numPr>
          <w:ilvl w:val="2"/>
          <w:numId w:val="59"/>
        </w:numPr>
        <w:rPr>
          <w:b/>
          <w:bCs/>
          <w:color w:val="7030A0"/>
        </w:rPr>
      </w:pPr>
      <w:r w:rsidRPr="0065205C">
        <w:rPr>
          <w:b/>
          <w:bCs/>
          <w:color w:val="7030A0"/>
        </w:rPr>
        <w:t>L3_Excel_ukoncitAplikaci</w:t>
      </w:r>
    </w:p>
    <w:sectPr w:rsidR="00774464" w:rsidRPr="0065205C" w:rsidSect="00C90AC5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1AE874" w14:textId="77777777" w:rsidR="00CF1F50" w:rsidRDefault="00CF1F50">
      <w:pPr>
        <w:spacing w:after="0" w:line="240" w:lineRule="auto"/>
      </w:pPr>
      <w:r>
        <w:separator/>
      </w:r>
    </w:p>
  </w:endnote>
  <w:endnote w:type="continuationSeparator" w:id="0">
    <w:p w14:paraId="65DCC26F" w14:textId="77777777" w:rsidR="00CF1F50" w:rsidRDefault="00CF1F50">
      <w:pPr>
        <w:spacing w:after="0" w:line="240" w:lineRule="auto"/>
      </w:pPr>
      <w:r>
        <w:continuationSeparator/>
      </w:r>
    </w:p>
  </w:endnote>
  <w:endnote w:type="continuationNotice" w:id="1">
    <w:p w14:paraId="0CF28A91" w14:textId="77777777" w:rsidR="00CF1F50" w:rsidRDefault="00CF1F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KPMG Extralight">
    <w:altName w:val="Calibri"/>
    <w:panose1 w:val="020B0604020202020204"/>
    <w:charset w:val="EE"/>
    <w:family w:val="swiss"/>
    <w:pitch w:val="variable"/>
    <w:sig w:usb0="00000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KPMG Light">
    <w:altName w:val="Calibri"/>
    <w:panose1 w:val="020B0604020202020204"/>
    <w:charset w:val="EE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 Narrow">
    <w:altName w:val="﷽﷽﷽﷽﷽﷽﷽﷽rrow"/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HelveticaNeue Condensed">
    <w:altName w:val="Arial Narrow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604020202020204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Arial"/>
        <w:color w:val="E99907"/>
        <w:sz w:val="24"/>
      </w:rPr>
      <w:id w:val="1857001510"/>
      <w:docPartObj>
        <w:docPartGallery w:val="Page Numbers (Bottom of Page)"/>
        <w:docPartUnique/>
      </w:docPartObj>
    </w:sdtPr>
    <w:sdtEndPr>
      <w:rPr>
        <w:noProof/>
        <w:color w:val="000000" w:themeColor="text1"/>
        <w:sz w:val="20"/>
      </w:rPr>
    </w:sdtEndPr>
    <w:sdtContent>
      <w:p w14:paraId="2FB9285D" w14:textId="53BAFA10" w:rsidR="0007522E" w:rsidRPr="00C57EE6" w:rsidRDefault="00207DF0" w:rsidP="000E4B76">
        <w:pPr>
          <w:pStyle w:val="Zpat"/>
          <w:tabs>
            <w:tab w:val="left" w:pos="3969"/>
            <w:tab w:val="right" w:pos="9356"/>
          </w:tabs>
          <w:spacing w:before="60"/>
          <w:rPr>
            <w:rFonts w:cs="Arial"/>
            <w:b/>
            <w:color w:val="E99907"/>
            <w:sz w:val="24"/>
          </w:rPr>
        </w:pPr>
        <w:r>
          <w:rPr>
            <w:rFonts w:cs="Arial"/>
            <w:color w:val="E99907"/>
            <w:sz w:val="24"/>
          </w:rPr>
          <w:fldChar w:fldCharType="begin"/>
        </w:r>
        <w:r>
          <w:rPr>
            <w:rFonts w:cs="Arial"/>
            <w:color w:val="E99907"/>
            <w:sz w:val="24"/>
          </w:rPr>
          <w:instrText xml:space="preserve"> TITLE  \* MERGEFORMAT </w:instrText>
        </w:r>
        <w:r>
          <w:rPr>
            <w:rFonts w:cs="Arial"/>
            <w:color w:val="E99907"/>
            <w:sz w:val="24"/>
          </w:rPr>
          <w:fldChar w:fldCharType="separate"/>
        </w:r>
        <w:r>
          <w:rPr>
            <w:rFonts w:cs="Arial"/>
            <w:color w:val="E99907"/>
            <w:sz w:val="24"/>
          </w:rPr>
          <w:t>CEZd_proces-rpa4_TO-BE</w:t>
        </w:r>
        <w:r>
          <w:rPr>
            <w:rFonts w:cs="Arial"/>
            <w:color w:val="E99907"/>
            <w:sz w:val="24"/>
          </w:rPr>
          <w:fldChar w:fldCharType="end"/>
        </w:r>
        <w:r w:rsidR="0007522E" w:rsidRPr="005E5E4E">
          <w:rPr>
            <w:rFonts w:cs="Arial"/>
            <w:noProof/>
            <w:color w:val="E99907"/>
            <w:sz w:val="24"/>
            <w:lang w:eastAsia="cs-CZ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196D12A6" wp14:editId="08713BAF">
                  <wp:simplePos x="0" y="0"/>
                  <wp:positionH relativeFrom="column">
                    <wp:posOffset>-127635</wp:posOffset>
                  </wp:positionH>
                  <wp:positionV relativeFrom="paragraph">
                    <wp:posOffset>-26102</wp:posOffset>
                  </wp:positionV>
                  <wp:extent cx="5962650" cy="0"/>
                  <wp:effectExtent l="0" t="0" r="6350" b="12700"/>
                  <wp:wrapNone/>
                  <wp:docPr id="8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9626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E9990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CA44B0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" o:spid="_x0000_s1026" type="#_x0000_t32" style="position:absolute;margin-left:-10.05pt;margin-top:-2.05pt;width:469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" strokecolor="#e99907"/>
              </w:pict>
            </mc:Fallback>
          </mc:AlternateContent>
        </w:r>
        <w:r w:rsidR="0007522E" w:rsidRPr="005E5E4E">
          <w:rPr>
            <w:rFonts w:cs="Arial"/>
            <w:b/>
            <w:color w:val="E99907"/>
            <w:sz w:val="24"/>
          </w:rPr>
          <w:tab/>
        </w:r>
        <w:r w:rsidR="0007522E" w:rsidRPr="005E5E4E">
          <w:rPr>
            <w:rFonts w:cs="Arial"/>
            <w:b/>
            <w:color w:val="E99907"/>
            <w:sz w:val="24"/>
          </w:rPr>
          <w:tab/>
        </w:r>
        <w:r w:rsidR="0007522E" w:rsidRPr="005E5E4E">
          <w:rPr>
            <w:rFonts w:cs="Arial"/>
            <w:b/>
            <w:color w:val="E99907"/>
            <w:sz w:val="24"/>
          </w:rPr>
          <w:tab/>
        </w:r>
      </w:p>
      <w:p w14:paraId="6D4E3214" w14:textId="22B44E3B" w:rsidR="0007522E" w:rsidRPr="005E5E4E" w:rsidRDefault="00C57EE6" w:rsidP="007E1EA2">
        <w:pPr>
          <w:pStyle w:val="Zpat"/>
          <w:spacing w:before="60"/>
          <w:jc w:val="right"/>
          <w:rPr>
            <w:rFonts w:cs="Arial"/>
            <w:color w:val="000000" w:themeColor="text1"/>
          </w:rPr>
        </w:pPr>
        <w:r>
          <w:rPr>
            <w:rFonts w:cs="Arial"/>
            <w:color w:val="E99907"/>
            <w:sz w:val="18"/>
            <w:lang w:val="en-US"/>
          </w:rPr>
          <w:t xml:space="preserve">Created by </w:t>
        </w:r>
        <w:r>
          <w:rPr>
            <w:rFonts w:cs="Arial"/>
            <w:color w:val="E99907"/>
            <w:sz w:val="18"/>
            <w:lang w:val="en-US"/>
          </w:rPr>
          <w:fldChar w:fldCharType="begin"/>
        </w:r>
        <w:r>
          <w:rPr>
            <w:rFonts w:cs="Arial"/>
            <w:color w:val="E99907"/>
            <w:sz w:val="18"/>
            <w:lang w:val="en-US"/>
          </w:rPr>
          <w:instrText xml:space="preserve"> AUTHOR  \* MERGEFORMAT </w:instrText>
        </w:r>
        <w:r>
          <w:rPr>
            <w:rFonts w:cs="Arial"/>
            <w:color w:val="E99907"/>
            <w:sz w:val="18"/>
            <w:lang w:val="en-US"/>
          </w:rPr>
          <w:fldChar w:fldCharType="separate"/>
        </w:r>
        <w:r>
          <w:rPr>
            <w:rFonts w:cs="Arial"/>
            <w:noProof/>
            <w:color w:val="E99907"/>
            <w:sz w:val="18"/>
            <w:lang w:val="en-US"/>
          </w:rPr>
          <w:t>Vaclav Hlavacek</w:t>
        </w:r>
        <w:r>
          <w:rPr>
            <w:rFonts w:cs="Arial"/>
            <w:color w:val="E99907"/>
            <w:sz w:val="18"/>
            <w:lang w:val="en-US"/>
          </w:rPr>
          <w:fldChar w:fldCharType="end"/>
        </w:r>
        <w:r>
          <w:rPr>
            <w:rFonts w:cs="Arial"/>
            <w:color w:val="E99907"/>
            <w:sz w:val="18"/>
            <w:lang w:val="en-US"/>
          </w:rPr>
          <w:t xml:space="preserve"> </w:t>
        </w:r>
        <w:r w:rsidR="00E41DC4">
          <w:rPr>
            <w:rFonts w:cs="Arial"/>
            <w:color w:val="E99907"/>
            <w:sz w:val="18"/>
            <w:lang w:val="en-US"/>
          </w:rPr>
          <w:t>(</w:t>
        </w:r>
        <w:r w:rsidR="00BF63A7">
          <w:rPr>
            <w:rFonts w:cs="Arial"/>
            <w:color w:val="E99907"/>
            <w:sz w:val="18"/>
            <w:lang w:val="en-US"/>
          </w:rPr>
          <w:fldChar w:fldCharType="begin"/>
        </w:r>
        <w:r w:rsidR="00BF63A7">
          <w:rPr>
            <w:rFonts w:cs="Arial"/>
            <w:color w:val="E99907"/>
            <w:sz w:val="18"/>
            <w:lang w:val="en-US"/>
          </w:rPr>
          <w:instrText xml:space="preserve"> DOCPROPERTY "Company"  \* MERGEFORMAT </w:instrText>
        </w:r>
        <w:r w:rsidR="00BF63A7">
          <w:rPr>
            <w:rFonts w:cs="Arial"/>
            <w:color w:val="E99907"/>
            <w:sz w:val="18"/>
            <w:lang w:val="en-US"/>
          </w:rPr>
          <w:fldChar w:fldCharType="separate"/>
        </w:r>
        <w:r w:rsidR="00BF63A7">
          <w:rPr>
            <w:rFonts w:cs="Arial"/>
            <w:color w:val="E99907"/>
            <w:sz w:val="18"/>
            <w:lang w:val="en-US"/>
          </w:rPr>
          <w:t xml:space="preserve">Smartech orange </w:t>
        </w:r>
        <w:proofErr w:type="spellStart"/>
        <w:r w:rsidR="00BF63A7">
          <w:rPr>
            <w:rFonts w:cs="Arial"/>
            <w:color w:val="E99907"/>
            <w:sz w:val="18"/>
            <w:lang w:val="en-US"/>
          </w:rPr>
          <w:t>s.r.o.</w:t>
        </w:r>
        <w:proofErr w:type="spellEnd"/>
        <w:r w:rsidR="00BF63A7">
          <w:rPr>
            <w:rFonts w:cs="Arial"/>
            <w:color w:val="E99907"/>
            <w:sz w:val="18"/>
            <w:lang w:val="en-US"/>
          </w:rPr>
          <w:fldChar w:fldCharType="end"/>
        </w:r>
        <w:r>
          <w:rPr>
            <w:rFonts w:cs="Arial"/>
            <w:color w:val="E99907"/>
            <w:sz w:val="18"/>
            <w:lang w:val="en-US"/>
          </w:rPr>
          <w:t>)</w:t>
        </w:r>
        <w:r w:rsidR="0007522E" w:rsidRPr="005E5E4E">
          <w:rPr>
            <w:rFonts w:cs="Arial"/>
            <w:color w:val="E99907"/>
            <w:sz w:val="24"/>
            <w:lang w:val="en-US"/>
          </w:rPr>
          <w:tab/>
        </w:r>
        <w:r w:rsidR="0007522E" w:rsidRPr="005E5E4E">
          <w:rPr>
            <w:rFonts w:cs="Arial"/>
            <w:color w:val="E99907"/>
            <w:sz w:val="24"/>
            <w:lang w:val="en-US"/>
          </w:rPr>
          <w:tab/>
        </w:r>
        <w:r w:rsidR="0007522E" w:rsidRPr="005E5E4E">
          <w:rPr>
            <w:rFonts w:cs="Arial"/>
            <w:color w:val="000000" w:themeColor="text1"/>
            <w:sz w:val="24"/>
          </w:rPr>
          <w:fldChar w:fldCharType="begin"/>
        </w:r>
        <w:r w:rsidR="0007522E" w:rsidRPr="005E5E4E">
          <w:rPr>
            <w:rFonts w:cs="Arial"/>
            <w:color w:val="000000" w:themeColor="text1"/>
            <w:sz w:val="24"/>
          </w:rPr>
          <w:instrText xml:space="preserve"> PAGE   \* MERGEFORMAT </w:instrText>
        </w:r>
        <w:r w:rsidR="0007522E" w:rsidRPr="005E5E4E">
          <w:rPr>
            <w:rFonts w:cs="Arial"/>
            <w:color w:val="000000" w:themeColor="text1"/>
            <w:sz w:val="24"/>
          </w:rPr>
          <w:fldChar w:fldCharType="separate"/>
        </w:r>
        <w:r w:rsidR="0007522E" w:rsidRPr="005E5E4E">
          <w:rPr>
            <w:rFonts w:cs="Arial"/>
            <w:noProof/>
            <w:color w:val="000000" w:themeColor="text1"/>
            <w:sz w:val="24"/>
          </w:rPr>
          <w:t>7</w:t>
        </w:r>
        <w:r w:rsidR="0007522E" w:rsidRPr="005E5E4E">
          <w:rPr>
            <w:rFonts w:cs="Arial"/>
            <w:noProof/>
            <w:color w:val="000000" w:themeColor="text1"/>
            <w:sz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130A8" w14:textId="77777777" w:rsidR="0007522E" w:rsidRPr="0066533C" w:rsidRDefault="0007522E" w:rsidP="00757214">
    <w:pPr>
      <w:pStyle w:val="Zpat"/>
      <w:rPr>
        <w:rFonts w:cs="Arial"/>
        <w:color w:val="E99907"/>
      </w:rPr>
    </w:pPr>
    <w:r w:rsidRPr="0066533C">
      <w:rPr>
        <w:rFonts w:cs="Arial"/>
        <w:color w:val="E99907"/>
        <w:sz w:val="18"/>
        <w:lang w:val="en-US"/>
      </w:rPr>
      <w:t>Document classification: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D744EC" w14:textId="77777777" w:rsidR="00CF1F50" w:rsidRDefault="00CF1F50">
      <w:pPr>
        <w:spacing w:after="0" w:line="240" w:lineRule="auto"/>
      </w:pPr>
      <w:r>
        <w:separator/>
      </w:r>
    </w:p>
  </w:footnote>
  <w:footnote w:type="continuationSeparator" w:id="0">
    <w:p w14:paraId="45EC2259" w14:textId="77777777" w:rsidR="00CF1F50" w:rsidRDefault="00CF1F50">
      <w:pPr>
        <w:spacing w:after="0" w:line="240" w:lineRule="auto"/>
      </w:pPr>
      <w:r>
        <w:continuationSeparator/>
      </w:r>
    </w:p>
  </w:footnote>
  <w:footnote w:type="continuationNotice" w:id="1">
    <w:p w14:paraId="6FE14F89" w14:textId="77777777" w:rsidR="00CF1F50" w:rsidRDefault="00CF1F5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250641" w14:textId="77777777" w:rsidR="00CF1F50" w:rsidRDefault="00CF1F50">
    <w:pPr>
      <w:pStyle w:val="Zhlav"/>
    </w:pPr>
    <w:r>
      <w:rPr>
        <w:noProof/>
      </w:rPr>
      <mc:AlternateContent>
        <mc:Choice Requires="wps">
          <w:drawing>
            <wp:anchor distT="0" distB="0" distL="0" distR="0" simplePos="0" relativeHeight="251660289" behindDoc="0" locked="0" layoutInCell="1" allowOverlap="1" wp14:anchorId="0E823333" wp14:editId="33F2F555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10795"/>
              <wp:wrapSquare wrapText="bothSides"/>
              <wp:docPr id="3" name="Textové pole 3" descr="2_I-Internal-use (Interní informace) | www.smartechorange.com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DCE6C9" w14:textId="77777777" w:rsidR="00CF1F50" w:rsidRPr="00CF1F50" w:rsidRDefault="00CF1F50">
                          <w:pPr>
                            <w:rPr>
                              <w:rFonts w:eastAsia="Arial" w:cs="Arial"/>
                              <w:color w:val="FF8C00"/>
                              <w:sz w:val="18"/>
                              <w:szCs w:val="18"/>
                            </w:rPr>
                          </w:pPr>
                          <w:r w:rsidRPr="00CF1F50">
                            <w:rPr>
                              <w:rFonts w:eastAsia="Arial" w:cs="Arial"/>
                              <w:color w:val="FF8C00"/>
                              <w:sz w:val="18"/>
                              <w:szCs w:val="18"/>
                            </w:rPr>
                            <w:t>2_I-Internal-use (Interní informace) | www.smartechorange.com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823333" id="_x0000_t202" coordsize="21600,21600" o:spt="202" path="m,l,21600r21600,l21600,xe">
              <v:stroke joinstyle="miter"/>
              <v:path gradientshapeok="t" o:connecttype="rect"/>
            </v:shapetype>
            <v:shape id="Textové pole 3" o:spid="_x0000_s1026" type="#_x0000_t202" alt="2_I-Internal-use (Interní informace) | www.smartechorange.com" style="position:absolute;margin-left:0;margin-top:.05pt;width:34.95pt;height:34.95pt;z-index:251660289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" filled="f" stroked="f">
              <v:fill o:detectmouseclick="t"/>
              <v:textbox style="mso-fit-shape-to-text:t" inset="5pt,0,0,0">
                <w:txbxContent>
                  <w:p w14:paraId="4DDCE6C9" w14:textId="77777777" w:rsidR="00CF1F50" w:rsidRPr="00CF1F50" w:rsidRDefault="00CF1F50">
                    <w:pPr>
                      <w:rPr>
                        <w:rFonts w:eastAsia="Arial" w:cs="Arial"/>
                        <w:color w:val="FF8C00"/>
                        <w:sz w:val="18"/>
                        <w:szCs w:val="18"/>
                      </w:rPr>
                    </w:pPr>
                    <w:r w:rsidRPr="00CF1F50">
                      <w:rPr>
                        <w:rFonts w:eastAsia="Arial" w:cs="Arial"/>
                        <w:color w:val="FF8C00"/>
                        <w:sz w:val="18"/>
                        <w:szCs w:val="18"/>
                      </w:rPr>
                      <w:t>2_I-Internal-use (Interní informace) | www.smartechorange.com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F770E6" w14:textId="77777777" w:rsidR="0007522E" w:rsidRPr="00695281" w:rsidRDefault="00CF1F50" w:rsidP="000E4B76">
    <w:pPr>
      <w:pStyle w:val="Zhlav"/>
      <w:jc w:val="right"/>
    </w:pPr>
    <w:r>
      <w:rPr>
        <w:rFonts w:ascii="KPMG Light" w:hAnsi="KPMG Light"/>
        <w:noProof/>
        <w:color w:val="00338D"/>
        <w:sz w:val="24"/>
        <w:lang w:eastAsia="cs-CZ"/>
      </w:rPr>
      <mc:AlternateContent>
        <mc:Choice Requires="wps">
          <w:drawing>
            <wp:anchor distT="0" distB="0" distL="0" distR="0" simplePos="0" relativeHeight="251661313" behindDoc="0" locked="0" layoutInCell="1" allowOverlap="1" wp14:anchorId="0ABA9480" wp14:editId="32DFA514">
              <wp:simplePos x="0" y="0"/>
              <wp:positionH relativeFrom="leftMargin">
                <wp:align>left</wp:align>
              </wp:positionH>
              <wp:positionV relativeFrom="paragraph">
                <wp:posOffset>3347</wp:posOffset>
              </wp:positionV>
              <wp:extent cx="443865" cy="443865"/>
              <wp:effectExtent l="0" t="0" r="635" b="10795"/>
              <wp:wrapSquare wrapText="bothSides"/>
              <wp:docPr id="4" name="Textové pole 4" descr="2_I-Internal-use (Interní informace) | www.smartechorange.com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64CEBA" w14:textId="77777777" w:rsidR="00CF1F50" w:rsidRPr="00CF1F50" w:rsidRDefault="00CF1F50">
                          <w:pPr>
                            <w:rPr>
                              <w:rFonts w:eastAsia="Arial" w:cs="Arial"/>
                              <w:color w:val="FF8C00"/>
                              <w:sz w:val="18"/>
                              <w:szCs w:val="18"/>
                            </w:rPr>
                          </w:pPr>
                          <w:r w:rsidRPr="00CF1F50">
                            <w:rPr>
                              <w:rFonts w:eastAsia="Arial" w:cs="Arial"/>
                              <w:color w:val="FF8C00"/>
                              <w:sz w:val="18"/>
                              <w:szCs w:val="18"/>
                            </w:rPr>
                            <w:t>2_I-Internal-use (Interní informace) | www.smartechorange.com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BA9480" id="_x0000_t202" coordsize="21600,21600" o:spt="202" path="m,l,21600r21600,l21600,xe">
              <v:stroke joinstyle="miter"/>
              <v:path gradientshapeok="t" o:connecttype="rect"/>
            </v:shapetype>
            <v:shape id="Textové pole 4" o:spid="_x0000_s1027" type="#_x0000_t202" alt="2_I-Internal-use (Interní informace) | www.smartechorange.com" style="position:absolute;left:0;text-align:left;margin-left:0;margin-top:.25pt;width:34.95pt;height:34.95pt;z-index:251661313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" filled="f" stroked="f">
              <v:fill o:detectmouseclick="t"/>
              <v:textbox style="mso-fit-shape-to-text:t" inset="5pt,0,0,0">
                <w:txbxContent>
                  <w:p w14:paraId="3064CEBA" w14:textId="77777777" w:rsidR="00CF1F50" w:rsidRPr="00CF1F50" w:rsidRDefault="00CF1F50">
                    <w:pPr>
                      <w:rPr>
                        <w:rFonts w:eastAsia="Arial" w:cs="Arial"/>
                        <w:color w:val="FF8C00"/>
                        <w:sz w:val="18"/>
                        <w:szCs w:val="18"/>
                      </w:rPr>
                    </w:pPr>
                    <w:r w:rsidRPr="00CF1F50">
                      <w:rPr>
                        <w:rFonts w:eastAsia="Arial" w:cs="Arial"/>
                        <w:color w:val="FF8C00"/>
                        <w:sz w:val="18"/>
                        <w:szCs w:val="18"/>
                      </w:rPr>
                      <w:t>2_I-Internal-use (Interní informace) | www.smartechorange.com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07522E" w:rsidRPr="000E4B76">
      <w:rPr>
        <w:rFonts w:ascii="KPMG Light" w:hAnsi="KPMG Light"/>
        <w:noProof/>
        <w:color w:val="00338D"/>
        <w:sz w:val="24"/>
        <w:lang w:eastAsia="cs-CZ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8CCBB0B" wp14:editId="71307979">
              <wp:simplePos x="0" y="0"/>
              <wp:positionH relativeFrom="margin">
                <wp:posOffset>-127167</wp:posOffset>
              </wp:positionH>
              <wp:positionV relativeFrom="paragraph">
                <wp:posOffset>456565</wp:posOffset>
              </wp:positionV>
              <wp:extent cx="5962650" cy="0"/>
              <wp:effectExtent l="0" t="0" r="6350" b="1270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E9990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69785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0pt;margin-top:35.95pt;width:469.5pt;height:0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" strokecolor="#e99907">
              <w10:wrap anchorx="margin"/>
            </v:shape>
          </w:pict>
        </mc:Fallback>
      </mc:AlternateContent>
    </w:r>
    <w:r w:rsidR="0007522E">
      <w:rPr>
        <w:rFonts w:ascii="KPMG Light" w:hAnsi="KPMG Light"/>
        <w:noProof/>
        <w:color w:val="00338D"/>
        <w:sz w:val="24"/>
        <w:lang w:eastAsia="cs-CZ"/>
      </w:rPr>
      <w:drawing>
        <wp:inline distT="0" distB="0" distL="0" distR="0" wp14:anchorId="6BB1070C" wp14:editId="01684D60">
          <wp:extent cx="1436530" cy="316241"/>
          <wp:effectExtent l="0" t="0" r="0" b="1270"/>
          <wp:docPr id="11" name="Obrázek 11" descr="Obsah obrázku tmavé, jídlo, místnost&#10;&#10;Popis byl vytvořen automatick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smartechorange-logo_delka faktur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3996" cy="3376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31D52E28" w14:paraId="0EF5B89E" w14:textId="77777777" w:rsidTr="00C90AC5">
      <w:tc>
        <w:tcPr>
          <w:tcW w:w="3009" w:type="dxa"/>
        </w:tcPr>
        <w:p w14:paraId="27299F9B" w14:textId="77777777" w:rsidR="31D52E28" w:rsidRDefault="00CF1F50" w:rsidP="00C90AC5">
          <w:pPr>
            <w:pStyle w:val="Zhlav"/>
            <w:ind w:left="-115"/>
          </w:pPr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251659265" behindDoc="0" locked="0" layoutInCell="1" allowOverlap="1" wp14:anchorId="7B0B4B3A" wp14:editId="7B51DD6D">
                    <wp:simplePos x="635" y="635"/>
                    <wp:positionH relativeFrom="leftMargin">
                      <wp:align>left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4445" b="6350"/>
                    <wp:wrapSquare wrapText="bothSides"/>
                    <wp:docPr id="1" name="Textové pole 1" descr="2_I-Internal-use (Interní informace) | www.smartechorange.com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EA88FAB" w14:textId="77777777" w:rsidR="00CF1F50" w:rsidRPr="00CF1F50" w:rsidRDefault="00CF1F50">
                                <w:pPr>
                                  <w:rPr>
                                    <w:rFonts w:eastAsia="Arial" w:cs="Arial"/>
                                    <w:color w:val="FF8C00"/>
                                    <w:sz w:val="18"/>
                                    <w:szCs w:val="18"/>
                                  </w:rPr>
                                </w:pPr>
                                <w:r w:rsidRPr="00CF1F50">
                                  <w:rPr>
                                    <w:rFonts w:eastAsia="Arial" w:cs="Arial"/>
                                    <w:color w:val="FF8C00"/>
                                    <w:sz w:val="18"/>
                                    <w:szCs w:val="18"/>
                                  </w:rPr>
                                  <w:t>2_I-Internal-use (Interní informace) | www.smartechorange.com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7B0B4B3A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1" o:spid="_x0000_s1028" type="#_x0000_t202" alt="2_I-Internal-use (Interní informace) | www.smartechorange.com" style="position:absolute;left:0;text-align:left;margin-left:0;margin-top:.05pt;width:34.95pt;height:34.95pt;z-index:251659265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" filled="f" stroked="f">
                    <v:fill o:detectmouseclick="t"/>
                    <v:textbox style="mso-fit-shape-to-text:t" inset="5pt,0,0,0">
                      <w:txbxContent>
                        <w:p w14:paraId="0EA88FAB" w14:textId="77777777" w:rsidR="00CF1F50" w:rsidRPr="00CF1F50" w:rsidRDefault="00CF1F50">
                          <w:pPr>
                            <w:rPr>
                              <w:rFonts w:eastAsia="Arial" w:cs="Arial"/>
                              <w:color w:val="FF8C00"/>
                              <w:sz w:val="18"/>
                              <w:szCs w:val="18"/>
                            </w:rPr>
                          </w:pPr>
                          <w:r w:rsidRPr="00CF1F50">
                            <w:rPr>
                              <w:rFonts w:eastAsia="Arial" w:cs="Arial"/>
                              <w:color w:val="FF8C00"/>
                              <w:sz w:val="18"/>
                              <w:szCs w:val="18"/>
                            </w:rPr>
                            <w:t>2_I-Internal-use (Interní informace) | www.smartechorange.com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</w:tc>
      <w:tc>
        <w:tcPr>
          <w:tcW w:w="3009" w:type="dxa"/>
        </w:tcPr>
        <w:p w14:paraId="02DCCE4F" w14:textId="77777777" w:rsidR="31D52E28" w:rsidRDefault="31D52E28" w:rsidP="00C90AC5">
          <w:pPr>
            <w:pStyle w:val="Zhlav"/>
            <w:jc w:val="center"/>
          </w:pPr>
        </w:p>
      </w:tc>
      <w:tc>
        <w:tcPr>
          <w:tcW w:w="3009" w:type="dxa"/>
        </w:tcPr>
        <w:p w14:paraId="6BE36DBC" w14:textId="77777777" w:rsidR="31D52E28" w:rsidRDefault="31D52E28" w:rsidP="00C90AC5">
          <w:pPr>
            <w:pStyle w:val="Zhlav"/>
            <w:ind w:right="-115"/>
            <w:jc w:val="right"/>
          </w:pPr>
        </w:p>
      </w:tc>
    </w:tr>
  </w:tbl>
  <w:p w14:paraId="03B83E6C" w14:textId="77777777" w:rsidR="31D52E28" w:rsidRDefault="31D52E28" w:rsidP="00C90AC5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D3D7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A47DED"/>
    <w:multiLevelType w:val="hybridMultilevel"/>
    <w:tmpl w:val="922ADC78"/>
    <w:lvl w:ilvl="0" w:tplc="660A1F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B404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53CFA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2CB1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96DF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FEEC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1020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1004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8235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58A0"/>
    <w:multiLevelType w:val="hybridMultilevel"/>
    <w:tmpl w:val="FFFFFFFF"/>
    <w:lvl w:ilvl="0" w:tplc="E062CC28">
      <w:start w:val="1"/>
      <w:numFmt w:val="decimal"/>
      <w:lvlText w:val="%1."/>
      <w:lvlJc w:val="left"/>
      <w:pPr>
        <w:ind w:left="720" w:hanging="360"/>
      </w:pPr>
    </w:lvl>
    <w:lvl w:ilvl="1" w:tplc="AB985110">
      <w:start w:val="1"/>
      <w:numFmt w:val="decimal"/>
      <w:lvlText w:val="%2."/>
      <w:lvlJc w:val="left"/>
      <w:pPr>
        <w:ind w:left="1440" w:hanging="360"/>
      </w:pPr>
    </w:lvl>
    <w:lvl w:ilvl="2" w:tplc="3BC44950">
      <w:start w:val="1"/>
      <w:numFmt w:val="lowerRoman"/>
      <w:lvlText w:val="%3."/>
      <w:lvlJc w:val="right"/>
      <w:pPr>
        <w:ind w:left="2160" w:hanging="180"/>
      </w:pPr>
    </w:lvl>
    <w:lvl w:ilvl="3" w:tplc="CFB4E818">
      <w:start w:val="1"/>
      <w:numFmt w:val="decimal"/>
      <w:lvlText w:val="%4."/>
      <w:lvlJc w:val="left"/>
      <w:pPr>
        <w:ind w:left="2880" w:hanging="360"/>
      </w:pPr>
    </w:lvl>
    <w:lvl w:ilvl="4" w:tplc="97F66834">
      <w:start w:val="1"/>
      <w:numFmt w:val="lowerLetter"/>
      <w:lvlText w:val="%5."/>
      <w:lvlJc w:val="left"/>
      <w:pPr>
        <w:ind w:left="3600" w:hanging="360"/>
      </w:pPr>
    </w:lvl>
    <w:lvl w:ilvl="5" w:tplc="E95E4B6E">
      <w:start w:val="1"/>
      <w:numFmt w:val="lowerRoman"/>
      <w:lvlText w:val="%6."/>
      <w:lvlJc w:val="right"/>
      <w:pPr>
        <w:ind w:left="4320" w:hanging="180"/>
      </w:pPr>
    </w:lvl>
    <w:lvl w:ilvl="6" w:tplc="12686528">
      <w:start w:val="1"/>
      <w:numFmt w:val="decimal"/>
      <w:lvlText w:val="%7."/>
      <w:lvlJc w:val="left"/>
      <w:pPr>
        <w:ind w:left="5040" w:hanging="360"/>
      </w:pPr>
    </w:lvl>
    <w:lvl w:ilvl="7" w:tplc="1CF6730C">
      <w:start w:val="1"/>
      <w:numFmt w:val="lowerLetter"/>
      <w:lvlText w:val="%8."/>
      <w:lvlJc w:val="left"/>
      <w:pPr>
        <w:ind w:left="5760" w:hanging="360"/>
      </w:pPr>
    </w:lvl>
    <w:lvl w:ilvl="8" w:tplc="FF70283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D18CB"/>
    <w:multiLevelType w:val="hybridMultilevel"/>
    <w:tmpl w:val="463CC306"/>
    <w:lvl w:ilvl="0" w:tplc="92B6C2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EC27AF4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 w:tplc="6EB206BA">
      <w:start w:val="1"/>
      <w:numFmt w:val="decimal"/>
      <w:pStyle w:val="Nadpis2"/>
      <w:isLgl/>
      <w:lvlText w:val="%1.%2.%3."/>
      <w:lvlJc w:val="left"/>
      <w:pPr>
        <w:ind w:left="1080" w:hanging="720"/>
      </w:pPr>
      <w:rPr>
        <w:rFonts w:hint="default"/>
      </w:rPr>
    </w:lvl>
    <w:lvl w:ilvl="3" w:tplc="47C6D2A0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 w:tplc="D9B23C28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 w:tplc="1B3E8CD4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 w:tplc="49E0A938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 w:tplc="563CAB0E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 w:tplc="A758632E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0E132D6F"/>
    <w:multiLevelType w:val="hybridMultilevel"/>
    <w:tmpl w:val="30F6A6F4"/>
    <w:lvl w:ilvl="0" w:tplc="BE787A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F5EC5"/>
    <w:multiLevelType w:val="hybridMultilevel"/>
    <w:tmpl w:val="B3F2E2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BBA2C95A">
      <w:start w:val="1"/>
      <w:numFmt w:val="decimal"/>
      <w:lvlText w:val="%1.%2"/>
      <w:lvlJc w:val="left"/>
      <w:pPr>
        <w:ind w:left="1080" w:hanging="360"/>
      </w:pPr>
      <w:rPr>
        <w:b/>
      </w:rPr>
    </w:lvl>
    <w:lvl w:ilvl="2" w:tplc="30603906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 w:tplc="2924A7B2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 w:tplc="051A06F0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 w:tplc="86AE686E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 w:tplc="BBA6891A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 w:tplc="3A46E1A2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 w:tplc="80DE59AE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6" w15:restartNumberingAfterBreak="0">
    <w:nsid w:val="10E25605"/>
    <w:multiLevelType w:val="hybridMultilevel"/>
    <w:tmpl w:val="6FBCF1F6"/>
    <w:lvl w:ilvl="0" w:tplc="C938F91A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DF9621E0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plc="E9E2227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plc="79C60436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plc="E3CC8F0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plc="FE14FD88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plc="E642FFA4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plc="F54047F8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plc="8B548F3C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39327BE"/>
    <w:multiLevelType w:val="hybridMultilevel"/>
    <w:tmpl w:val="BE0A333E"/>
    <w:lvl w:ilvl="0" w:tplc="DCF8925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60212B0"/>
    <w:multiLevelType w:val="hybridMultilevel"/>
    <w:tmpl w:val="EC3A0116"/>
    <w:lvl w:ilvl="0" w:tplc="C6ECF4C0">
      <w:start w:val="1"/>
      <w:numFmt w:val="decimal"/>
      <w:lvlText w:val="%1."/>
      <w:lvlJc w:val="left"/>
      <w:pPr>
        <w:ind w:left="360" w:hanging="360"/>
      </w:pPr>
      <w:rPr>
        <w:rFonts w:ascii="KPMG Extralight" w:eastAsiaTheme="majorEastAsia" w:hAnsi="KPMG Extralight" w:cstheme="majorBidi"/>
      </w:rPr>
    </w:lvl>
    <w:lvl w:ilvl="1" w:tplc="EB58381A">
      <w:start w:val="1"/>
      <w:numFmt w:val="decimal"/>
      <w:lvlText w:val="%1.%2."/>
      <w:lvlJc w:val="left"/>
      <w:pPr>
        <w:ind w:left="792" w:hanging="432"/>
      </w:pPr>
    </w:lvl>
    <w:lvl w:ilvl="2" w:tplc="A224C2A6">
      <w:start w:val="1"/>
      <w:numFmt w:val="decimal"/>
      <w:lvlText w:val="%1.%2.%3."/>
      <w:lvlJc w:val="left"/>
      <w:pPr>
        <w:ind w:left="1224" w:hanging="504"/>
      </w:pPr>
    </w:lvl>
    <w:lvl w:ilvl="3" w:tplc="06180618">
      <w:start w:val="1"/>
      <w:numFmt w:val="decimal"/>
      <w:lvlText w:val="%1.%2.%3.%4."/>
      <w:lvlJc w:val="left"/>
      <w:pPr>
        <w:ind w:left="1728" w:hanging="648"/>
      </w:pPr>
    </w:lvl>
    <w:lvl w:ilvl="4" w:tplc="10D4E0B2">
      <w:start w:val="1"/>
      <w:numFmt w:val="decimal"/>
      <w:lvlText w:val="%1.%2.%3.%4.%5."/>
      <w:lvlJc w:val="left"/>
      <w:pPr>
        <w:ind w:left="2232" w:hanging="792"/>
      </w:pPr>
    </w:lvl>
    <w:lvl w:ilvl="5" w:tplc="8B20C26A">
      <w:start w:val="1"/>
      <w:numFmt w:val="decimal"/>
      <w:lvlText w:val="%1.%2.%3.%4.%5.%6."/>
      <w:lvlJc w:val="left"/>
      <w:pPr>
        <w:ind w:left="2736" w:hanging="936"/>
      </w:pPr>
    </w:lvl>
    <w:lvl w:ilvl="6" w:tplc="F7229DBA">
      <w:start w:val="1"/>
      <w:numFmt w:val="decimal"/>
      <w:lvlText w:val="%1.%2.%3.%4.%5.%6.%7."/>
      <w:lvlJc w:val="left"/>
      <w:pPr>
        <w:ind w:left="3240" w:hanging="1080"/>
      </w:pPr>
    </w:lvl>
    <w:lvl w:ilvl="7" w:tplc="80247B7C">
      <w:start w:val="1"/>
      <w:numFmt w:val="decimal"/>
      <w:lvlText w:val="%1.%2.%3.%4.%5.%6.%7.%8."/>
      <w:lvlJc w:val="left"/>
      <w:pPr>
        <w:ind w:left="3744" w:hanging="1224"/>
      </w:pPr>
    </w:lvl>
    <w:lvl w:ilvl="8" w:tplc="C166FF2C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96B5EC3"/>
    <w:multiLevelType w:val="hybridMultilevel"/>
    <w:tmpl w:val="F45CED96"/>
    <w:lvl w:ilvl="0" w:tplc="32B81E1C">
      <w:start w:val="1"/>
      <w:numFmt w:val="upperRoman"/>
      <w:pStyle w:val="Topchapter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pStyle w:val="Topchapter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E5077"/>
    <w:multiLevelType w:val="hybridMultilevel"/>
    <w:tmpl w:val="FAA646E4"/>
    <w:lvl w:ilvl="0" w:tplc="9A2881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537580"/>
    <w:multiLevelType w:val="hybridMultilevel"/>
    <w:tmpl w:val="FFFFFFFF"/>
    <w:lvl w:ilvl="0" w:tplc="1EA2ABBE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266A1D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DF826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065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BAB0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76E5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38EE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7CED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6A35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0A56B9"/>
    <w:multiLevelType w:val="hybridMultilevel"/>
    <w:tmpl w:val="89589E4E"/>
    <w:lvl w:ilvl="0" w:tplc="B18AA6CC">
      <w:start w:val="1"/>
      <w:numFmt w:val="decimal"/>
      <w:lvlText w:val="%1"/>
      <w:lvlJc w:val="left"/>
      <w:pPr>
        <w:ind w:left="720" w:hanging="360"/>
      </w:pPr>
      <w:rPr>
        <w:rFonts w:ascii="Arial" w:eastAsiaTheme="minorHAnsi" w:hAnsi="Arial" w:cstheme="minorBidi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127B02"/>
    <w:multiLevelType w:val="hybridMultilevel"/>
    <w:tmpl w:val="FFFFFFFF"/>
    <w:lvl w:ilvl="0" w:tplc="6FD0EC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8EE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256DD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AE57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90C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7432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C87A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98C0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C26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643B6D"/>
    <w:multiLevelType w:val="hybridMultilevel"/>
    <w:tmpl w:val="2BBAEE2A"/>
    <w:lvl w:ilvl="0" w:tplc="BE787A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75DAB"/>
    <w:multiLevelType w:val="hybridMultilevel"/>
    <w:tmpl w:val="0405001F"/>
    <w:lvl w:ilvl="0" w:tplc="86828F44">
      <w:start w:val="1"/>
      <w:numFmt w:val="decimal"/>
      <w:lvlText w:val="%1."/>
      <w:lvlJc w:val="left"/>
      <w:pPr>
        <w:ind w:left="360" w:hanging="360"/>
      </w:pPr>
    </w:lvl>
    <w:lvl w:ilvl="1" w:tplc="9B42B0AA">
      <w:start w:val="1"/>
      <w:numFmt w:val="decimal"/>
      <w:lvlText w:val="%1.%2."/>
      <w:lvlJc w:val="left"/>
      <w:pPr>
        <w:ind w:left="792" w:hanging="432"/>
      </w:pPr>
    </w:lvl>
    <w:lvl w:ilvl="2" w:tplc="D88625FA">
      <w:start w:val="1"/>
      <w:numFmt w:val="decimal"/>
      <w:lvlText w:val="%1.%2.%3."/>
      <w:lvlJc w:val="left"/>
      <w:pPr>
        <w:ind w:left="1224" w:hanging="504"/>
      </w:pPr>
    </w:lvl>
    <w:lvl w:ilvl="3" w:tplc="4CE67736">
      <w:start w:val="1"/>
      <w:numFmt w:val="decimal"/>
      <w:lvlText w:val="%1.%2.%3.%4."/>
      <w:lvlJc w:val="left"/>
      <w:pPr>
        <w:ind w:left="1728" w:hanging="648"/>
      </w:pPr>
    </w:lvl>
    <w:lvl w:ilvl="4" w:tplc="BCBE5DFE">
      <w:start w:val="1"/>
      <w:numFmt w:val="decimal"/>
      <w:lvlText w:val="%1.%2.%3.%4.%5."/>
      <w:lvlJc w:val="left"/>
      <w:pPr>
        <w:ind w:left="2232" w:hanging="792"/>
      </w:pPr>
    </w:lvl>
    <w:lvl w:ilvl="5" w:tplc="6E30A15E">
      <w:start w:val="1"/>
      <w:numFmt w:val="decimal"/>
      <w:lvlText w:val="%1.%2.%3.%4.%5.%6."/>
      <w:lvlJc w:val="left"/>
      <w:pPr>
        <w:ind w:left="2736" w:hanging="936"/>
      </w:pPr>
    </w:lvl>
    <w:lvl w:ilvl="6" w:tplc="3540455A">
      <w:start w:val="1"/>
      <w:numFmt w:val="decimal"/>
      <w:lvlText w:val="%1.%2.%3.%4.%5.%6.%7."/>
      <w:lvlJc w:val="left"/>
      <w:pPr>
        <w:ind w:left="3240" w:hanging="1080"/>
      </w:pPr>
    </w:lvl>
    <w:lvl w:ilvl="7" w:tplc="0DEEB194">
      <w:start w:val="1"/>
      <w:numFmt w:val="decimal"/>
      <w:lvlText w:val="%1.%2.%3.%4.%5.%6.%7.%8."/>
      <w:lvlJc w:val="left"/>
      <w:pPr>
        <w:ind w:left="3744" w:hanging="1224"/>
      </w:pPr>
    </w:lvl>
    <w:lvl w:ilvl="8" w:tplc="2BD847A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2ED2994"/>
    <w:multiLevelType w:val="hybridMultilevel"/>
    <w:tmpl w:val="8A9E555A"/>
    <w:lvl w:ilvl="0" w:tplc="EE5E2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46D8B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D84B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94C9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6450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28E9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644C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067E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1CC9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131DDF"/>
    <w:multiLevelType w:val="hybridMultilevel"/>
    <w:tmpl w:val="09206D9E"/>
    <w:lvl w:ilvl="0" w:tplc="D0549D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4563389"/>
    <w:multiLevelType w:val="hybridMultilevel"/>
    <w:tmpl w:val="518829B8"/>
    <w:lvl w:ilvl="0" w:tplc="257A0E5C">
      <w:start w:val="1"/>
      <w:numFmt w:val="decimal"/>
      <w:lvlText w:val="%1."/>
      <w:lvlJc w:val="left"/>
      <w:pPr>
        <w:ind w:left="360" w:hanging="360"/>
      </w:pPr>
      <w:rPr>
        <w:rFonts w:ascii="KPMG Extralight" w:eastAsiaTheme="majorEastAsia" w:hAnsi="KPMG Extralight" w:cstheme="majorBidi"/>
      </w:rPr>
    </w:lvl>
    <w:lvl w:ilvl="1" w:tplc="64022F7E">
      <w:start w:val="1"/>
      <w:numFmt w:val="decimal"/>
      <w:lvlText w:val="%1.%2."/>
      <w:lvlJc w:val="left"/>
      <w:pPr>
        <w:ind w:left="792" w:hanging="432"/>
      </w:pPr>
    </w:lvl>
    <w:lvl w:ilvl="2" w:tplc="82A80230">
      <w:start w:val="1"/>
      <w:numFmt w:val="decimal"/>
      <w:lvlText w:val="%1.%2.%3."/>
      <w:lvlJc w:val="left"/>
      <w:pPr>
        <w:ind w:left="1224" w:hanging="504"/>
      </w:pPr>
    </w:lvl>
    <w:lvl w:ilvl="3" w:tplc="55CCCACC">
      <w:start w:val="1"/>
      <w:numFmt w:val="decimal"/>
      <w:lvlText w:val="%1.%2.%3.%4."/>
      <w:lvlJc w:val="left"/>
      <w:pPr>
        <w:ind w:left="1728" w:hanging="648"/>
      </w:pPr>
    </w:lvl>
    <w:lvl w:ilvl="4" w:tplc="7ABACAD4">
      <w:start w:val="1"/>
      <w:numFmt w:val="decimal"/>
      <w:lvlText w:val="%1.%2.%3.%4.%5."/>
      <w:lvlJc w:val="left"/>
      <w:pPr>
        <w:ind w:left="2232" w:hanging="792"/>
      </w:pPr>
    </w:lvl>
    <w:lvl w:ilvl="5" w:tplc="E070BAEE">
      <w:start w:val="1"/>
      <w:numFmt w:val="decimal"/>
      <w:lvlText w:val="%1.%2.%3.%4.%5.%6."/>
      <w:lvlJc w:val="left"/>
      <w:pPr>
        <w:ind w:left="2736" w:hanging="936"/>
      </w:pPr>
    </w:lvl>
    <w:lvl w:ilvl="6" w:tplc="D51E933E">
      <w:start w:val="1"/>
      <w:numFmt w:val="decimal"/>
      <w:lvlText w:val="%1.%2.%3.%4.%5.%6.%7."/>
      <w:lvlJc w:val="left"/>
      <w:pPr>
        <w:ind w:left="3240" w:hanging="1080"/>
      </w:pPr>
    </w:lvl>
    <w:lvl w:ilvl="7" w:tplc="29F29D88">
      <w:start w:val="1"/>
      <w:numFmt w:val="decimal"/>
      <w:lvlText w:val="%1.%2.%3.%4.%5.%6.%7.%8."/>
      <w:lvlJc w:val="left"/>
      <w:pPr>
        <w:ind w:left="3744" w:hanging="1224"/>
      </w:pPr>
    </w:lvl>
    <w:lvl w:ilvl="8" w:tplc="12384BFA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6A125CD"/>
    <w:multiLevelType w:val="hybridMultilevel"/>
    <w:tmpl w:val="45461BC0"/>
    <w:lvl w:ilvl="0" w:tplc="9A2881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823329"/>
    <w:multiLevelType w:val="hybridMultilevel"/>
    <w:tmpl w:val="D79C27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971A48"/>
    <w:multiLevelType w:val="hybridMultilevel"/>
    <w:tmpl w:val="DA7666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54011D"/>
    <w:multiLevelType w:val="hybridMultilevel"/>
    <w:tmpl w:val="7BF633A0"/>
    <w:lvl w:ilvl="0" w:tplc="9A2881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E21161"/>
    <w:multiLevelType w:val="hybridMultilevel"/>
    <w:tmpl w:val="FD184948"/>
    <w:lvl w:ilvl="0" w:tplc="0405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4D6130"/>
    <w:multiLevelType w:val="hybridMultilevel"/>
    <w:tmpl w:val="B1D23E66"/>
    <w:lvl w:ilvl="0" w:tplc="DCF8925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000000" w:themeColor="text1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304611D"/>
    <w:multiLevelType w:val="hybridMultilevel"/>
    <w:tmpl w:val="9E862B82"/>
    <w:lvl w:ilvl="0" w:tplc="D8F264A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4CEEC9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9D893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123B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4ADC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5EC0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0621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DE8B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ECE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306B30"/>
    <w:multiLevelType w:val="hybridMultilevel"/>
    <w:tmpl w:val="FFFFFFFF"/>
    <w:lvl w:ilvl="0" w:tplc="A344D0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908E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9A5E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32A3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4EE2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2B3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AE35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225C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F49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C41E4D"/>
    <w:multiLevelType w:val="hybridMultilevel"/>
    <w:tmpl w:val="4E0453C8"/>
    <w:lvl w:ilvl="0" w:tplc="D2D6F7CC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E848B96E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plc="4FD86CFE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plc="E01AD0D6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plc="323EE52E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plc="D62E6226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plc="DBB4370A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plc="0220BF7E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plc="F64C46DA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362571C1"/>
    <w:multiLevelType w:val="hybridMultilevel"/>
    <w:tmpl w:val="FFFFFFFF"/>
    <w:lvl w:ilvl="0" w:tplc="98FA1FAC">
      <w:start w:val="1"/>
      <w:numFmt w:val="decimal"/>
      <w:lvlText w:val="%1."/>
      <w:lvlJc w:val="left"/>
      <w:pPr>
        <w:ind w:left="720" w:hanging="360"/>
      </w:pPr>
    </w:lvl>
    <w:lvl w:ilvl="1" w:tplc="5F6C4178">
      <w:start w:val="1"/>
      <w:numFmt w:val="lowerLetter"/>
      <w:lvlText w:val="%2."/>
      <w:lvlJc w:val="left"/>
      <w:pPr>
        <w:ind w:left="1440" w:hanging="360"/>
      </w:pPr>
    </w:lvl>
    <w:lvl w:ilvl="2" w:tplc="F906F37A">
      <w:start w:val="1"/>
      <w:numFmt w:val="lowerRoman"/>
      <w:lvlText w:val="%3."/>
      <w:lvlJc w:val="right"/>
      <w:pPr>
        <w:ind w:left="2160" w:hanging="180"/>
      </w:pPr>
    </w:lvl>
    <w:lvl w:ilvl="3" w:tplc="18C0FCFE">
      <w:start w:val="1"/>
      <w:numFmt w:val="decimal"/>
      <w:lvlText w:val="%4."/>
      <w:lvlJc w:val="left"/>
      <w:pPr>
        <w:ind w:left="2880" w:hanging="360"/>
      </w:pPr>
    </w:lvl>
    <w:lvl w:ilvl="4" w:tplc="3266F0D8">
      <w:start w:val="1"/>
      <w:numFmt w:val="lowerLetter"/>
      <w:lvlText w:val="%5."/>
      <w:lvlJc w:val="left"/>
      <w:pPr>
        <w:ind w:left="3600" w:hanging="360"/>
      </w:pPr>
    </w:lvl>
    <w:lvl w:ilvl="5" w:tplc="446EB30C">
      <w:start w:val="1"/>
      <w:numFmt w:val="lowerRoman"/>
      <w:lvlText w:val="%6."/>
      <w:lvlJc w:val="right"/>
      <w:pPr>
        <w:ind w:left="4320" w:hanging="180"/>
      </w:pPr>
    </w:lvl>
    <w:lvl w:ilvl="6" w:tplc="4BFEB7E0">
      <w:start w:val="1"/>
      <w:numFmt w:val="decimal"/>
      <w:lvlText w:val="%7."/>
      <w:lvlJc w:val="left"/>
      <w:pPr>
        <w:ind w:left="5040" w:hanging="360"/>
      </w:pPr>
    </w:lvl>
    <w:lvl w:ilvl="7" w:tplc="9128423A">
      <w:start w:val="1"/>
      <w:numFmt w:val="lowerLetter"/>
      <w:lvlText w:val="%8."/>
      <w:lvlJc w:val="left"/>
      <w:pPr>
        <w:ind w:left="5760" w:hanging="360"/>
      </w:pPr>
    </w:lvl>
    <w:lvl w:ilvl="8" w:tplc="1FC671A0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CC69E4"/>
    <w:multiLevelType w:val="hybridMultilevel"/>
    <w:tmpl w:val="3AD8C740"/>
    <w:lvl w:ilvl="0" w:tplc="06B0E156">
      <w:start w:val="1"/>
      <w:numFmt w:val="decimal"/>
      <w:lvlText w:val="%1."/>
      <w:lvlJc w:val="left"/>
      <w:pPr>
        <w:ind w:left="720" w:hanging="360"/>
      </w:pPr>
    </w:lvl>
    <w:lvl w:ilvl="1" w:tplc="22FED2B4">
      <w:start w:val="1"/>
      <w:numFmt w:val="decimal"/>
      <w:lvlText w:val="%2."/>
      <w:lvlJc w:val="left"/>
      <w:pPr>
        <w:ind w:left="1440" w:hanging="360"/>
      </w:pPr>
    </w:lvl>
    <w:lvl w:ilvl="2" w:tplc="F56EFCEE">
      <w:start w:val="1"/>
      <w:numFmt w:val="lowerRoman"/>
      <w:lvlText w:val="%3."/>
      <w:lvlJc w:val="right"/>
      <w:pPr>
        <w:ind w:left="2160" w:hanging="180"/>
      </w:pPr>
    </w:lvl>
    <w:lvl w:ilvl="3" w:tplc="D6EA865E">
      <w:start w:val="1"/>
      <w:numFmt w:val="decimal"/>
      <w:lvlText w:val="%4."/>
      <w:lvlJc w:val="left"/>
      <w:pPr>
        <w:ind w:left="2880" w:hanging="360"/>
      </w:pPr>
    </w:lvl>
    <w:lvl w:ilvl="4" w:tplc="458461B6">
      <w:start w:val="1"/>
      <w:numFmt w:val="lowerLetter"/>
      <w:lvlText w:val="%5."/>
      <w:lvlJc w:val="left"/>
      <w:pPr>
        <w:ind w:left="3600" w:hanging="360"/>
      </w:pPr>
    </w:lvl>
    <w:lvl w:ilvl="5" w:tplc="F3DE190E">
      <w:start w:val="1"/>
      <w:numFmt w:val="lowerRoman"/>
      <w:lvlText w:val="%6."/>
      <w:lvlJc w:val="right"/>
      <w:pPr>
        <w:ind w:left="4320" w:hanging="180"/>
      </w:pPr>
    </w:lvl>
    <w:lvl w:ilvl="6" w:tplc="925EB272">
      <w:start w:val="1"/>
      <w:numFmt w:val="decimal"/>
      <w:lvlText w:val="%7."/>
      <w:lvlJc w:val="left"/>
      <w:pPr>
        <w:ind w:left="5040" w:hanging="360"/>
      </w:pPr>
    </w:lvl>
    <w:lvl w:ilvl="7" w:tplc="766EF8EE">
      <w:start w:val="1"/>
      <w:numFmt w:val="lowerLetter"/>
      <w:lvlText w:val="%8."/>
      <w:lvlJc w:val="left"/>
      <w:pPr>
        <w:ind w:left="5760" w:hanging="360"/>
      </w:pPr>
    </w:lvl>
    <w:lvl w:ilvl="8" w:tplc="86DE88C0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6C0582"/>
    <w:multiLevelType w:val="hybridMultilevel"/>
    <w:tmpl w:val="DEA04FBC"/>
    <w:lvl w:ilvl="0" w:tplc="C6706BE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7065AF"/>
    <w:multiLevelType w:val="hybridMultilevel"/>
    <w:tmpl w:val="78781870"/>
    <w:lvl w:ilvl="0" w:tplc="C1AC5C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F02686"/>
    <w:multiLevelType w:val="hybridMultilevel"/>
    <w:tmpl w:val="4AD40A5C"/>
    <w:lvl w:ilvl="0" w:tplc="BB1EF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049B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0A65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2421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9243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D40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FC5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10B2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64A6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AD46AD"/>
    <w:multiLevelType w:val="hybridMultilevel"/>
    <w:tmpl w:val="49AEFB8A"/>
    <w:lvl w:ilvl="0" w:tplc="38A6B27C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 w:tplc="C8EEF456">
      <w:start w:val="5"/>
      <w:numFmt w:val="decimal"/>
      <w:lvlText w:val="%1.%2"/>
      <w:lvlJc w:val="left"/>
      <w:pPr>
        <w:ind w:left="831" w:hanging="435"/>
      </w:pPr>
      <w:rPr>
        <w:rFonts w:hint="default"/>
      </w:rPr>
    </w:lvl>
    <w:lvl w:ilvl="2" w:tplc="1C728092">
      <w:start w:val="6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 w:tplc="F68038AC">
      <w:start w:val="1"/>
      <w:numFmt w:val="decimal"/>
      <w:lvlText w:val="%1.%2.%3.%4"/>
      <w:lvlJc w:val="left"/>
      <w:pPr>
        <w:ind w:left="1908" w:hanging="720"/>
      </w:pPr>
      <w:rPr>
        <w:rFonts w:hint="default"/>
      </w:rPr>
    </w:lvl>
    <w:lvl w:ilvl="4" w:tplc="814E07B6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 w:tplc="18DAA25A">
      <w:start w:val="1"/>
      <w:numFmt w:val="decimal"/>
      <w:lvlText w:val="%1.%2.%3.%4.%5.%6"/>
      <w:lvlJc w:val="left"/>
      <w:pPr>
        <w:ind w:left="3060" w:hanging="1080"/>
      </w:pPr>
      <w:rPr>
        <w:rFonts w:hint="default"/>
      </w:rPr>
    </w:lvl>
    <w:lvl w:ilvl="6" w:tplc="F36AAC62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 w:tplc="BCC8CDD6">
      <w:start w:val="1"/>
      <w:numFmt w:val="decimal"/>
      <w:lvlText w:val="%1.%2.%3.%4.%5.%6.%7.%8"/>
      <w:lvlJc w:val="left"/>
      <w:pPr>
        <w:ind w:left="4212" w:hanging="1440"/>
      </w:pPr>
      <w:rPr>
        <w:rFonts w:hint="default"/>
      </w:rPr>
    </w:lvl>
    <w:lvl w:ilvl="8" w:tplc="1482FEA6">
      <w:start w:val="1"/>
      <w:numFmt w:val="decimal"/>
      <w:lvlText w:val="%1.%2.%3.%4.%5.%6.%7.%8.%9"/>
      <w:lvlJc w:val="left"/>
      <w:pPr>
        <w:ind w:left="4968" w:hanging="1800"/>
      </w:pPr>
      <w:rPr>
        <w:rFonts w:hint="default"/>
      </w:rPr>
    </w:lvl>
  </w:abstractNum>
  <w:abstractNum w:abstractNumId="34" w15:restartNumberingAfterBreak="0">
    <w:nsid w:val="4F0D6D43"/>
    <w:multiLevelType w:val="hybridMultilevel"/>
    <w:tmpl w:val="FFFFFFFF"/>
    <w:lvl w:ilvl="0" w:tplc="F0F227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C650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D09C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445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AA7E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1AE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E810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C230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FC9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A91A22"/>
    <w:multiLevelType w:val="hybridMultilevel"/>
    <w:tmpl w:val="FFFFFFFF"/>
    <w:lvl w:ilvl="0" w:tplc="68AC0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6406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32678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C6AB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4A32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96BE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0E0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9E50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EAF4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9156A4"/>
    <w:multiLevelType w:val="hybridMultilevel"/>
    <w:tmpl w:val="2584836E"/>
    <w:lvl w:ilvl="0" w:tplc="4978D29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768C6790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plc="79E23DBA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plc="8FDC5E02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plc="DE58523A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plc="E82694A4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plc="DBC0D774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plc="0160FD64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plc="7CA2F8B0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7" w15:restartNumberingAfterBreak="0">
    <w:nsid w:val="5A221128"/>
    <w:multiLevelType w:val="hybridMultilevel"/>
    <w:tmpl w:val="03204E9C"/>
    <w:lvl w:ilvl="0" w:tplc="AA8438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7162650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 w:tplc="57468C9C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 w:tplc="B96CE82E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 w:tplc="B434D556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 w:tplc="03D0AEF4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 w:tplc="685E60FC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 w:tplc="2970F46C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 w:tplc="9AF8CA74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8" w15:restartNumberingAfterBreak="0">
    <w:nsid w:val="5D974428"/>
    <w:multiLevelType w:val="hybridMultilevel"/>
    <w:tmpl w:val="04050025"/>
    <w:lvl w:ilvl="0" w:tplc="4050A372">
      <w:start w:val="1"/>
      <w:numFmt w:val="decimal"/>
      <w:pStyle w:val="Nadpis1"/>
      <w:lvlText w:val="%1"/>
      <w:lvlJc w:val="left"/>
      <w:pPr>
        <w:ind w:left="432" w:hanging="432"/>
      </w:pPr>
    </w:lvl>
    <w:lvl w:ilvl="1" w:tplc="F76206F2">
      <w:start w:val="1"/>
      <w:numFmt w:val="decimal"/>
      <w:lvlText w:val="%1.%2"/>
      <w:lvlJc w:val="left"/>
      <w:pPr>
        <w:ind w:left="576" w:hanging="576"/>
      </w:pPr>
    </w:lvl>
    <w:lvl w:ilvl="2" w:tplc="E362A3CE">
      <w:start w:val="1"/>
      <w:numFmt w:val="decimal"/>
      <w:lvlText w:val="%1.%2.%3"/>
      <w:lvlJc w:val="left"/>
      <w:pPr>
        <w:ind w:left="720" w:hanging="720"/>
      </w:pPr>
    </w:lvl>
    <w:lvl w:ilvl="3" w:tplc="B9403B88">
      <w:start w:val="1"/>
      <w:numFmt w:val="decimal"/>
      <w:lvlText w:val="%1.%2.%3.%4"/>
      <w:lvlJc w:val="left"/>
      <w:pPr>
        <w:ind w:left="864" w:hanging="864"/>
      </w:pPr>
    </w:lvl>
    <w:lvl w:ilvl="4" w:tplc="6292DFB6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 w:tplc="DA3A7B8E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 w:tplc="6890D054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 w:tplc="DE68D602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 w:tplc="BF6C2AD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5F61662F"/>
    <w:multiLevelType w:val="hybridMultilevel"/>
    <w:tmpl w:val="11206E40"/>
    <w:lvl w:ilvl="0" w:tplc="B4001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427443"/>
    <w:multiLevelType w:val="hybridMultilevel"/>
    <w:tmpl w:val="DAC075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1444A33"/>
    <w:multiLevelType w:val="hybridMultilevel"/>
    <w:tmpl w:val="A066FA6C"/>
    <w:lvl w:ilvl="0" w:tplc="5EBE172E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BE2C5616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plc="17EAE168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plc="07824F88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plc="673A764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plc="DE8C4F0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plc="298E9BDA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plc="72B27D96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plc="68A4B556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2" w15:restartNumberingAfterBreak="0">
    <w:nsid w:val="66AF214F"/>
    <w:multiLevelType w:val="hybridMultilevel"/>
    <w:tmpl w:val="371EED5E"/>
    <w:lvl w:ilvl="0" w:tplc="DCF8925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692F6D85"/>
    <w:multiLevelType w:val="hybridMultilevel"/>
    <w:tmpl w:val="9956EDF6"/>
    <w:lvl w:ilvl="0" w:tplc="0B8EB136">
      <w:start w:val="1"/>
      <w:numFmt w:val="decimal"/>
      <w:pStyle w:val="Nadpisobsahu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F77F35"/>
    <w:multiLevelType w:val="hybridMultilevel"/>
    <w:tmpl w:val="CB7CE7E0"/>
    <w:lvl w:ilvl="0" w:tplc="3B5489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ECBD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C442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701B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3834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086D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C2AA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7E33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F270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ACF4A0D"/>
    <w:multiLevelType w:val="hybridMultilevel"/>
    <w:tmpl w:val="92AC3712"/>
    <w:lvl w:ilvl="0" w:tplc="586475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EA71D6"/>
    <w:multiLevelType w:val="hybridMultilevel"/>
    <w:tmpl w:val="FFFFFFFF"/>
    <w:lvl w:ilvl="0" w:tplc="1E9EF7DA">
      <w:start w:val="1"/>
      <w:numFmt w:val="decimal"/>
      <w:lvlText w:val="%1."/>
      <w:lvlJc w:val="left"/>
      <w:pPr>
        <w:ind w:left="720" w:hanging="360"/>
      </w:pPr>
    </w:lvl>
    <w:lvl w:ilvl="1" w:tplc="EA685616">
      <w:start w:val="1"/>
      <w:numFmt w:val="decimal"/>
      <w:lvlText w:val="%1.%2."/>
      <w:lvlJc w:val="left"/>
      <w:pPr>
        <w:ind w:left="1440" w:hanging="360"/>
      </w:pPr>
    </w:lvl>
    <w:lvl w:ilvl="2" w:tplc="06E0439C">
      <w:start w:val="1"/>
      <w:numFmt w:val="decimal"/>
      <w:lvlText w:val="%1.%2.%3."/>
      <w:lvlJc w:val="left"/>
      <w:pPr>
        <w:ind w:left="2160" w:hanging="180"/>
      </w:pPr>
    </w:lvl>
    <w:lvl w:ilvl="3" w:tplc="2E084E0C">
      <w:start w:val="1"/>
      <w:numFmt w:val="decimal"/>
      <w:lvlText w:val="%1.%2.%3.%4."/>
      <w:lvlJc w:val="left"/>
      <w:pPr>
        <w:ind w:left="2880" w:hanging="360"/>
      </w:pPr>
    </w:lvl>
    <w:lvl w:ilvl="4" w:tplc="7E4A7FD8">
      <w:start w:val="1"/>
      <w:numFmt w:val="decimal"/>
      <w:lvlText w:val="%1.%2.%3.%4.%5."/>
      <w:lvlJc w:val="left"/>
      <w:pPr>
        <w:ind w:left="3600" w:hanging="360"/>
      </w:pPr>
    </w:lvl>
    <w:lvl w:ilvl="5" w:tplc="FC32C0C8">
      <w:start w:val="1"/>
      <w:numFmt w:val="decimal"/>
      <w:lvlText w:val="%1.%2.%3.%4.%5.%6."/>
      <w:lvlJc w:val="left"/>
      <w:pPr>
        <w:ind w:left="4320" w:hanging="180"/>
      </w:pPr>
    </w:lvl>
    <w:lvl w:ilvl="6" w:tplc="54B405B2">
      <w:start w:val="1"/>
      <w:numFmt w:val="decimal"/>
      <w:lvlText w:val="%1.%2.%3.%4.%5.%6.%7."/>
      <w:lvlJc w:val="left"/>
      <w:pPr>
        <w:ind w:left="5040" w:hanging="360"/>
      </w:pPr>
    </w:lvl>
    <w:lvl w:ilvl="7" w:tplc="ED5A4060">
      <w:start w:val="1"/>
      <w:numFmt w:val="decimal"/>
      <w:lvlText w:val="%1.%2.%3.%4.%5.%6.%7.%8."/>
      <w:lvlJc w:val="left"/>
      <w:pPr>
        <w:ind w:left="5760" w:hanging="360"/>
      </w:pPr>
    </w:lvl>
    <w:lvl w:ilvl="8" w:tplc="203C0786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7" w15:restartNumberingAfterBreak="0">
    <w:nsid w:val="729C0CCB"/>
    <w:multiLevelType w:val="hybridMultilevel"/>
    <w:tmpl w:val="0F78B3E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2C00812"/>
    <w:multiLevelType w:val="hybridMultilevel"/>
    <w:tmpl w:val="03204E9C"/>
    <w:lvl w:ilvl="0" w:tplc="54268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487746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 w:tplc="53EA8838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 w:tplc="48322A50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 w:tplc="C56665AA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 w:tplc="C7D6E1AA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 w:tplc="FC585734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 w:tplc="DBEC7C40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 w:tplc="3BAEDF70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49" w15:restartNumberingAfterBreak="0">
    <w:nsid w:val="72D65439"/>
    <w:multiLevelType w:val="hybridMultilevel"/>
    <w:tmpl w:val="9A0AD990"/>
    <w:lvl w:ilvl="0" w:tplc="BD6EB912">
      <w:start w:val="1"/>
      <w:numFmt w:val="decimal"/>
      <w:lvlText w:val="%1."/>
      <w:lvlJc w:val="left"/>
      <w:pPr>
        <w:ind w:left="720" w:hanging="360"/>
      </w:pPr>
    </w:lvl>
    <w:lvl w:ilvl="1" w:tplc="5C8250E0">
      <w:start w:val="1"/>
      <w:numFmt w:val="decimal"/>
      <w:lvlText w:val="%1.%2."/>
      <w:lvlJc w:val="left"/>
      <w:pPr>
        <w:ind w:left="1440" w:hanging="360"/>
      </w:pPr>
    </w:lvl>
    <w:lvl w:ilvl="2" w:tplc="1A241678">
      <w:start w:val="1"/>
      <w:numFmt w:val="decimal"/>
      <w:lvlText w:val="%1.%2.%3."/>
      <w:lvlJc w:val="left"/>
      <w:pPr>
        <w:ind w:left="2160" w:hanging="180"/>
      </w:pPr>
    </w:lvl>
    <w:lvl w:ilvl="3" w:tplc="6824B0A0">
      <w:start w:val="1"/>
      <w:numFmt w:val="decimal"/>
      <w:lvlText w:val="%1.%2.%3.%4."/>
      <w:lvlJc w:val="left"/>
      <w:pPr>
        <w:ind w:left="2880" w:hanging="360"/>
      </w:pPr>
    </w:lvl>
    <w:lvl w:ilvl="4" w:tplc="977A9400">
      <w:start w:val="1"/>
      <w:numFmt w:val="decimal"/>
      <w:lvlText w:val="%1.%2.%3.%4.%5."/>
      <w:lvlJc w:val="left"/>
      <w:pPr>
        <w:ind w:left="3600" w:hanging="360"/>
      </w:pPr>
    </w:lvl>
    <w:lvl w:ilvl="5" w:tplc="698806CA">
      <w:start w:val="1"/>
      <w:numFmt w:val="decimal"/>
      <w:lvlText w:val="%1.%2.%3.%4.%5.%6."/>
      <w:lvlJc w:val="left"/>
      <w:pPr>
        <w:ind w:left="4320" w:hanging="180"/>
      </w:pPr>
    </w:lvl>
    <w:lvl w:ilvl="6" w:tplc="D542C6FE">
      <w:start w:val="1"/>
      <w:numFmt w:val="decimal"/>
      <w:lvlText w:val="%1.%2.%3.%4.%5.%6.%7."/>
      <w:lvlJc w:val="left"/>
      <w:pPr>
        <w:ind w:left="5040" w:hanging="360"/>
      </w:pPr>
    </w:lvl>
    <w:lvl w:ilvl="7" w:tplc="A006B4B2">
      <w:start w:val="1"/>
      <w:numFmt w:val="decimal"/>
      <w:lvlText w:val="%1.%2.%3.%4.%5.%6.%7.%8."/>
      <w:lvlJc w:val="left"/>
      <w:pPr>
        <w:ind w:left="5760" w:hanging="360"/>
      </w:pPr>
    </w:lvl>
    <w:lvl w:ilvl="8" w:tplc="B348565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0" w15:restartNumberingAfterBreak="0">
    <w:nsid w:val="74356A31"/>
    <w:multiLevelType w:val="hybridMultilevel"/>
    <w:tmpl w:val="557E3EF8"/>
    <w:lvl w:ilvl="0" w:tplc="44725E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A839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7C9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C223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0C37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4A13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1850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04E3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4062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5D113CD"/>
    <w:multiLevelType w:val="hybridMultilevel"/>
    <w:tmpl w:val="71322770"/>
    <w:lvl w:ilvl="0" w:tplc="9A2881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72B7CC3"/>
    <w:multiLevelType w:val="hybridMultilevel"/>
    <w:tmpl w:val="FFFFFFFF"/>
    <w:lvl w:ilvl="0" w:tplc="206423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1A3E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4071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66B2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F476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5A52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B8E0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9AFE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782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C064DF0"/>
    <w:multiLevelType w:val="hybridMultilevel"/>
    <w:tmpl w:val="24C27AE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CD425CD"/>
    <w:multiLevelType w:val="hybridMultilevel"/>
    <w:tmpl w:val="FFFFFFFF"/>
    <w:lvl w:ilvl="0" w:tplc="D2B02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B41B1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148CD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2AC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9A0C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B85B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9AEA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38D4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8878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D323FD1"/>
    <w:multiLevelType w:val="hybridMultilevel"/>
    <w:tmpl w:val="0AACA966"/>
    <w:lvl w:ilvl="0" w:tplc="F80C9D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A875B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656EF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FE49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526E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927E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BC12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3AA3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BA27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D5617AB"/>
    <w:multiLevelType w:val="hybridMultilevel"/>
    <w:tmpl w:val="72C0C054"/>
    <w:lvl w:ilvl="0" w:tplc="B3DC6BE4">
      <w:start w:val="5"/>
      <w:numFmt w:val="decimal"/>
      <w:lvlText w:val="%1."/>
      <w:lvlJc w:val="left"/>
      <w:pPr>
        <w:ind w:left="1440" w:hanging="360"/>
      </w:pPr>
      <w:rPr>
        <w:rFonts w:hint="default"/>
        <w:u w:val="single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0"/>
  </w:num>
  <w:num w:numId="2">
    <w:abstractNumId w:val="32"/>
  </w:num>
  <w:num w:numId="3">
    <w:abstractNumId w:val="49"/>
  </w:num>
  <w:num w:numId="4">
    <w:abstractNumId w:val="1"/>
  </w:num>
  <w:num w:numId="5">
    <w:abstractNumId w:val="44"/>
  </w:num>
  <w:num w:numId="6">
    <w:abstractNumId w:val="55"/>
  </w:num>
  <w:num w:numId="7">
    <w:abstractNumId w:val="16"/>
  </w:num>
  <w:num w:numId="8">
    <w:abstractNumId w:val="25"/>
  </w:num>
  <w:num w:numId="9">
    <w:abstractNumId w:val="29"/>
  </w:num>
  <w:num w:numId="10">
    <w:abstractNumId w:val="28"/>
  </w:num>
  <w:num w:numId="11">
    <w:abstractNumId w:val="17"/>
  </w:num>
  <w:num w:numId="12">
    <w:abstractNumId w:val="45"/>
  </w:num>
  <w:num w:numId="13">
    <w:abstractNumId w:val="31"/>
  </w:num>
  <w:num w:numId="14">
    <w:abstractNumId w:val="43"/>
  </w:num>
  <w:num w:numId="15">
    <w:abstractNumId w:val="38"/>
  </w:num>
  <w:num w:numId="16">
    <w:abstractNumId w:val="18"/>
  </w:num>
  <w:num w:numId="17">
    <w:abstractNumId w:val="19"/>
  </w:num>
  <w:num w:numId="18">
    <w:abstractNumId w:val="39"/>
  </w:num>
  <w:num w:numId="19">
    <w:abstractNumId w:val="6"/>
  </w:num>
  <w:num w:numId="20">
    <w:abstractNumId w:val="41"/>
  </w:num>
  <w:num w:numId="21">
    <w:abstractNumId w:val="9"/>
  </w:num>
  <w:num w:numId="22">
    <w:abstractNumId w:val="3"/>
  </w:num>
  <w:num w:numId="23">
    <w:abstractNumId w:val="8"/>
  </w:num>
  <w:num w:numId="24">
    <w:abstractNumId w:val="4"/>
  </w:num>
  <w:num w:numId="25">
    <w:abstractNumId w:val="14"/>
  </w:num>
  <w:num w:numId="26">
    <w:abstractNumId w:val="21"/>
  </w:num>
  <w:num w:numId="27">
    <w:abstractNumId w:val="37"/>
  </w:num>
  <w:num w:numId="28">
    <w:abstractNumId w:val="48"/>
  </w:num>
  <w:num w:numId="29">
    <w:abstractNumId w:val="20"/>
  </w:num>
  <w:num w:numId="30">
    <w:abstractNumId w:val="51"/>
  </w:num>
  <w:num w:numId="31">
    <w:abstractNumId w:val="10"/>
  </w:num>
  <w:num w:numId="32">
    <w:abstractNumId w:val="22"/>
  </w:num>
  <w:num w:numId="33">
    <w:abstractNumId w:val="12"/>
  </w:num>
  <w:num w:numId="34">
    <w:abstractNumId w:val="23"/>
  </w:num>
  <w:num w:numId="35">
    <w:abstractNumId w:val="30"/>
  </w:num>
  <w:num w:numId="36">
    <w:abstractNumId w:val="3"/>
  </w:num>
  <w:num w:numId="37">
    <w:abstractNumId w:val="53"/>
  </w:num>
  <w:num w:numId="38">
    <w:abstractNumId w:val="3"/>
    <w:lvlOverride w:ilvl="0">
      <w:startOverride w:val="1"/>
    </w:lvlOverride>
  </w:num>
  <w:num w:numId="39">
    <w:abstractNumId w:val="47"/>
  </w:num>
  <w:num w:numId="40">
    <w:abstractNumId w:val="36"/>
  </w:num>
  <w:num w:numId="41">
    <w:abstractNumId w:val="27"/>
  </w:num>
  <w:num w:numId="42">
    <w:abstractNumId w:val="5"/>
  </w:num>
  <w:num w:numId="43">
    <w:abstractNumId w:val="7"/>
  </w:num>
  <w:num w:numId="44">
    <w:abstractNumId w:val="42"/>
  </w:num>
  <w:num w:numId="45">
    <w:abstractNumId w:val="0"/>
  </w:num>
  <w:num w:numId="46">
    <w:abstractNumId w:val="56"/>
  </w:num>
  <w:num w:numId="47">
    <w:abstractNumId w:val="24"/>
  </w:num>
  <w:num w:numId="48">
    <w:abstractNumId w:val="26"/>
  </w:num>
  <w:num w:numId="49">
    <w:abstractNumId w:val="34"/>
  </w:num>
  <w:num w:numId="50">
    <w:abstractNumId w:val="46"/>
  </w:num>
  <w:num w:numId="51">
    <w:abstractNumId w:val="54"/>
  </w:num>
  <w:num w:numId="52">
    <w:abstractNumId w:val="52"/>
  </w:num>
  <w:num w:numId="53">
    <w:abstractNumId w:val="13"/>
  </w:num>
  <w:num w:numId="54">
    <w:abstractNumId w:val="35"/>
  </w:num>
  <w:num w:numId="55">
    <w:abstractNumId w:val="11"/>
  </w:num>
  <w:num w:numId="56">
    <w:abstractNumId w:val="2"/>
  </w:num>
  <w:num w:numId="57">
    <w:abstractNumId w:val="15"/>
  </w:num>
  <w:num w:numId="58">
    <w:abstractNumId w:val="33"/>
  </w:num>
  <w:num w:numId="59">
    <w:abstractNumId w:val="40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F50"/>
    <w:rsid w:val="00002481"/>
    <w:rsid w:val="00002952"/>
    <w:rsid w:val="00002BB2"/>
    <w:rsid w:val="000032BC"/>
    <w:rsid w:val="0000441D"/>
    <w:rsid w:val="000047E3"/>
    <w:rsid w:val="00006346"/>
    <w:rsid w:val="00010C53"/>
    <w:rsid w:val="00015F73"/>
    <w:rsid w:val="00016C76"/>
    <w:rsid w:val="00016DF2"/>
    <w:rsid w:val="00017B2A"/>
    <w:rsid w:val="00021A9B"/>
    <w:rsid w:val="00022434"/>
    <w:rsid w:val="00023C3B"/>
    <w:rsid w:val="00024FC1"/>
    <w:rsid w:val="00026747"/>
    <w:rsid w:val="00027A52"/>
    <w:rsid w:val="00043BDA"/>
    <w:rsid w:val="00045250"/>
    <w:rsid w:val="00045E2B"/>
    <w:rsid w:val="00046F3D"/>
    <w:rsid w:val="00052C77"/>
    <w:rsid w:val="0005308F"/>
    <w:rsid w:val="00055291"/>
    <w:rsid w:val="000556F0"/>
    <w:rsid w:val="000556FB"/>
    <w:rsid w:val="0005636C"/>
    <w:rsid w:val="0005695D"/>
    <w:rsid w:val="00061528"/>
    <w:rsid w:val="00061C6D"/>
    <w:rsid w:val="00064E7A"/>
    <w:rsid w:val="00070FF1"/>
    <w:rsid w:val="00072FD9"/>
    <w:rsid w:val="0007522E"/>
    <w:rsid w:val="00080E7B"/>
    <w:rsid w:val="00082DF6"/>
    <w:rsid w:val="000836B9"/>
    <w:rsid w:val="00090388"/>
    <w:rsid w:val="0009065F"/>
    <w:rsid w:val="00090FE4"/>
    <w:rsid w:val="00092701"/>
    <w:rsid w:val="000945EC"/>
    <w:rsid w:val="00095252"/>
    <w:rsid w:val="000A619C"/>
    <w:rsid w:val="000B0036"/>
    <w:rsid w:val="000B03EF"/>
    <w:rsid w:val="000B0A22"/>
    <w:rsid w:val="000B292B"/>
    <w:rsid w:val="000B4868"/>
    <w:rsid w:val="000B58FE"/>
    <w:rsid w:val="000B69CF"/>
    <w:rsid w:val="000C1DD9"/>
    <w:rsid w:val="000C2E45"/>
    <w:rsid w:val="000C3B2A"/>
    <w:rsid w:val="000C42AE"/>
    <w:rsid w:val="000C574A"/>
    <w:rsid w:val="000C6871"/>
    <w:rsid w:val="000D1954"/>
    <w:rsid w:val="000D1D3E"/>
    <w:rsid w:val="000D3474"/>
    <w:rsid w:val="000D3624"/>
    <w:rsid w:val="000D3CE7"/>
    <w:rsid w:val="000D424F"/>
    <w:rsid w:val="000D75A9"/>
    <w:rsid w:val="000E0A5E"/>
    <w:rsid w:val="000E32E6"/>
    <w:rsid w:val="000E42B8"/>
    <w:rsid w:val="000E4B76"/>
    <w:rsid w:val="000F2330"/>
    <w:rsid w:val="000F4A13"/>
    <w:rsid w:val="0010091B"/>
    <w:rsid w:val="001021FF"/>
    <w:rsid w:val="00103A2E"/>
    <w:rsid w:val="00106400"/>
    <w:rsid w:val="00110061"/>
    <w:rsid w:val="00113B52"/>
    <w:rsid w:val="0011462A"/>
    <w:rsid w:val="001178F5"/>
    <w:rsid w:val="00124D29"/>
    <w:rsid w:val="0013489E"/>
    <w:rsid w:val="00136B77"/>
    <w:rsid w:val="0014196A"/>
    <w:rsid w:val="001443E2"/>
    <w:rsid w:val="001459E8"/>
    <w:rsid w:val="001538D4"/>
    <w:rsid w:val="0015425C"/>
    <w:rsid w:val="0015619C"/>
    <w:rsid w:val="00157C52"/>
    <w:rsid w:val="00160C49"/>
    <w:rsid w:val="001618BF"/>
    <w:rsid w:val="001656F4"/>
    <w:rsid w:val="0017202F"/>
    <w:rsid w:val="0017215F"/>
    <w:rsid w:val="00173959"/>
    <w:rsid w:val="00175961"/>
    <w:rsid w:val="00176008"/>
    <w:rsid w:val="0017612C"/>
    <w:rsid w:val="0017672A"/>
    <w:rsid w:val="0018215C"/>
    <w:rsid w:val="00182913"/>
    <w:rsid w:val="00182A44"/>
    <w:rsid w:val="00184083"/>
    <w:rsid w:val="0018497F"/>
    <w:rsid w:val="00184BED"/>
    <w:rsid w:val="00191194"/>
    <w:rsid w:val="001916D6"/>
    <w:rsid w:val="00193EFE"/>
    <w:rsid w:val="00194A02"/>
    <w:rsid w:val="00194FEE"/>
    <w:rsid w:val="0019504E"/>
    <w:rsid w:val="00195075"/>
    <w:rsid w:val="001A205A"/>
    <w:rsid w:val="001A6EFC"/>
    <w:rsid w:val="001A7AB3"/>
    <w:rsid w:val="001A7FB0"/>
    <w:rsid w:val="001B128D"/>
    <w:rsid w:val="001B4FA1"/>
    <w:rsid w:val="001B58C3"/>
    <w:rsid w:val="001C4351"/>
    <w:rsid w:val="001C6750"/>
    <w:rsid w:val="001C7FE6"/>
    <w:rsid w:val="001D21A9"/>
    <w:rsid w:val="001D3B2F"/>
    <w:rsid w:val="001D450C"/>
    <w:rsid w:val="001D6CBF"/>
    <w:rsid w:val="001E13A5"/>
    <w:rsid w:val="001E1BA7"/>
    <w:rsid w:val="001E53B4"/>
    <w:rsid w:val="001E5D80"/>
    <w:rsid w:val="001E6791"/>
    <w:rsid w:val="001E6AC7"/>
    <w:rsid w:val="001E70EF"/>
    <w:rsid w:val="001E7833"/>
    <w:rsid w:val="001F01BD"/>
    <w:rsid w:val="001F3079"/>
    <w:rsid w:val="001F6AF2"/>
    <w:rsid w:val="001F78DB"/>
    <w:rsid w:val="0020190D"/>
    <w:rsid w:val="00202FC3"/>
    <w:rsid w:val="00203052"/>
    <w:rsid w:val="00205F05"/>
    <w:rsid w:val="002068A3"/>
    <w:rsid w:val="00206BFD"/>
    <w:rsid w:val="00206CF0"/>
    <w:rsid w:val="00207DF0"/>
    <w:rsid w:val="00210D5E"/>
    <w:rsid w:val="002112E7"/>
    <w:rsid w:val="00211AC5"/>
    <w:rsid w:val="00212389"/>
    <w:rsid w:val="00212D2F"/>
    <w:rsid w:val="00220647"/>
    <w:rsid w:val="0022094D"/>
    <w:rsid w:val="00222C35"/>
    <w:rsid w:val="00225AE4"/>
    <w:rsid w:val="00225BA9"/>
    <w:rsid w:val="0022677E"/>
    <w:rsid w:val="0022692E"/>
    <w:rsid w:val="00227F7B"/>
    <w:rsid w:val="00227FD5"/>
    <w:rsid w:val="00234B59"/>
    <w:rsid w:val="00235FCD"/>
    <w:rsid w:val="00237AC0"/>
    <w:rsid w:val="002427AF"/>
    <w:rsid w:val="002429B3"/>
    <w:rsid w:val="00242FB7"/>
    <w:rsid w:val="00244E9C"/>
    <w:rsid w:val="002458E0"/>
    <w:rsid w:val="00246C09"/>
    <w:rsid w:val="002501DB"/>
    <w:rsid w:val="00252F04"/>
    <w:rsid w:val="00256064"/>
    <w:rsid w:val="002574A2"/>
    <w:rsid w:val="0026093C"/>
    <w:rsid w:val="00261BDC"/>
    <w:rsid w:val="00263B1B"/>
    <w:rsid w:val="002654B3"/>
    <w:rsid w:val="002670A4"/>
    <w:rsid w:val="00267166"/>
    <w:rsid w:val="0027132F"/>
    <w:rsid w:val="00274219"/>
    <w:rsid w:val="002758AA"/>
    <w:rsid w:val="0028073E"/>
    <w:rsid w:val="00280EE0"/>
    <w:rsid w:val="00281507"/>
    <w:rsid w:val="00281807"/>
    <w:rsid w:val="00282230"/>
    <w:rsid w:val="00282742"/>
    <w:rsid w:val="002827C0"/>
    <w:rsid w:val="00283942"/>
    <w:rsid w:val="00287969"/>
    <w:rsid w:val="00292664"/>
    <w:rsid w:val="00292B86"/>
    <w:rsid w:val="00295AB2"/>
    <w:rsid w:val="00297FD9"/>
    <w:rsid w:val="002A0AEC"/>
    <w:rsid w:val="002A0CC7"/>
    <w:rsid w:val="002A15DF"/>
    <w:rsid w:val="002A1922"/>
    <w:rsid w:val="002B0FA6"/>
    <w:rsid w:val="002B33FA"/>
    <w:rsid w:val="002B5395"/>
    <w:rsid w:val="002B65DA"/>
    <w:rsid w:val="002B7032"/>
    <w:rsid w:val="002B7C1D"/>
    <w:rsid w:val="002C0B8A"/>
    <w:rsid w:val="002C2C09"/>
    <w:rsid w:val="002C2D31"/>
    <w:rsid w:val="002C3066"/>
    <w:rsid w:val="002C3147"/>
    <w:rsid w:val="002C33EB"/>
    <w:rsid w:val="002C4675"/>
    <w:rsid w:val="002C5214"/>
    <w:rsid w:val="002C681F"/>
    <w:rsid w:val="002C7D1C"/>
    <w:rsid w:val="002D0AE4"/>
    <w:rsid w:val="002D17B6"/>
    <w:rsid w:val="002D62E8"/>
    <w:rsid w:val="002E02AD"/>
    <w:rsid w:val="002E0E80"/>
    <w:rsid w:val="002E1EC3"/>
    <w:rsid w:val="002E6C0B"/>
    <w:rsid w:val="002E702F"/>
    <w:rsid w:val="002F3DE8"/>
    <w:rsid w:val="002F52D0"/>
    <w:rsid w:val="002F5E23"/>
    <w:rsid w:val="002F7E6D"/>
    <w:rsid w:val="0030182A"/>
    <w:rsid w:val="00305B1C"/>
    <w:rsid w:val="00310A3F"/>
    <w:rsid w:val="00311538"/>
    <w:rsid w:val="0031385D"/>
    <w:rsid w:val="00314A93"/>
    <w:rsid w:val="00314EAD"/>
    <w:rsid w:val="0031700B"/>
    <w:rsid w:val="0032074E"/>
    <w:rsid w:val="003228FC"/>
    <w:rsid w:val="00323D8D"/>
    <w:rsid w:val="003242CE"/>
    <w:rsid w:val="003324C2"/>
    <w:rsid w:val="00335375"/>
    <w:rsid w:val="00335922"/>
    <w:rsid w:val="003402C8"/>
    <w:rsid w:val="00342006"/>
    <w:rsid w:val="003424B2"/>
    <w:rsid w:val="00343073"/>
    <w:rsid w:val="00344E86"/>
    <w:rsid w:val="00352169"/>
    <w:rsid w:val="00355508"/>
    <w:rsid w:val="00362CF3"/>
    <w:rsid w:val="00365037"/>
    <w:rsid w:val="0037143E"/>
    <w:rsid w:val="00371DB6"/>
    <w:rsid w:val="003725BD"/>
    <w:rsid w:val="003732B4"/>
    <w:rsid w:val="003750C6"/>
    <w:rsid w:val="0038421B"/>
    <w:rsid w:val="00385423"/>
    <w:rsid w:val="00387476"/>
    <w:rsid w:val="0039480A"/>
    <w:rsid w:val="00397610"/>
    <w:rsid w:val="003A34A1"/>
    <w:rsid w:val="003A3BEA"/>
    <w:rsid w:val="003A45F1"/>
    <w:rsid w:val="003A4AA9"/>
    <w:rsid w:val="003A5B1C"/>
    <w:rsid w:val="003B24B4"/>
    <w:rsid w:val="003B2DD6"/>
    <w:rsid w:val="003B36E4"/>
    <w:rsid w:val="003B426D"/>
    <w:rsid w:val="003B4AA6"/>
    <w:rsid w:val="003B5AED"/>
    <w:rsid w:val="003B5DED"/>
    <w:rsid w:val="003C0041"/>
    <w:rsid w:val="003C00AB"/>
    <w:rsid w:val="003C3649"/>
    <w:rsid w:val="003C49E4"/>
    <w:rsid w:val="003D205D"/>
    <w:rsid w:val="003D42C2"/>
    <w:rsid w:val="003E1B94"/>
    <w:rsid w:val="003E1E75"/>
    <w:rsid w:val="003E4AF1"/>
    <w:rsid w:val="003E75A9"/>
    <w:rsid w:val="003F5649"/>
    <w:rsid w:val="0040142C"/>
    <w:rsid w:val="004022C5"/>
    <w:rsid w:val="00404433"/>
    <w:rsid w:val="00404B4B"/>
    <w:rsid w:val="00405D76"/>
    <w:rsid w:val="00406ACC"/>
    <w:rsid w:val="004071D3"/>
    <w:rsid w:val="00407B6C"/>
    <w:rsid w:val="00417C07"/>
    <w:rsid w:val="00417EA4"/>
    <w:rsid w:val="00420570"/>
    <w:rsid w:val="004222CD"/>
    <w:rsid w:val="004273C3"/>
    <w:rsid w:val="0042780C"/>
    <w:rsid w:val="00432A36"/>
    <w:rsid w:val="00432F40"/>
    <w:rsid w:val="004332EE"/>
    <w:rsid w:val="00434D7A"/>
    <w:rsid w:val="00436496"/>
    <w:rsid w:val="0043717A"/>
    <w:rsid w:val="00440BDE"/>
    <w:rsid w:val="00440EC2"/>
    <w:rsid w:val="00442342"/>
    <w:rsid w:val="00443253"/>
    <w:rsid w:val="00443E6F"/>
    <w:rsid w:val="00444510"/>
    <w:rsid w:val="00444BD7"/>
    <w:rsid w:val="00450810"/>
    <w:rsid w:val="00453403"/>
    <w:rsid w:val="0045400F"/>
    <w:rsid w:val="004544CE"/>
    <w:rsid w:val="00454C4C"/>
    <w:rsid w:val="004562FA"/>
    <w:rsid w:val="00463BC0"/>
    <w:rsid w:val="00465249"/>
    <w:rsid w:val="004678EF"/>
    <w:rsid w:val="0047148F"/>
    <w:rsid w:val="00472DF8"/>
    <w:rsid w:val="00475779"/>
    <w:rsid w:val="00476442"/>
    <w:rsid w:val="00477917"/>
    <w:rsid w:val="00483E2C"/>
    <w:rsid w:val="00484D0A"/>
    <w:rsid w:val="00485FC1"/>
    <w:rsid w:val="00485FE3"/>
    <w:rsid w:val="00485FF3"/>
    <w:rsid w:val="00486264"/>
    <w:rsid w:val="004875D7"/>
    <w:rsid w:val="004910C9"/>
    <w:rsid w:val="00491100"/>
    <w:rsid w:val="0049420D"/>
    <w:rsid w:val="00496BFD"/>
    <w:rsid w:val="004A3D1F"/>
    <w:rsid w:val="004A4033"/>
    <w:rsid w:val="004A582F"/>
    <w:rsid w:val="004A5AB9"/>
    <w:rsid w:val="004A5E00"/>
    <w:rsid w:val="004A7F3F"/>
    <w:rsid w:val="004B4FE1"/>
    <w:rsid w:val="004C137E"/>
    <w:rsid w:val="004C31A5"/>
    <w:rsid w:val="004C4BCD"/>
    <w:rsid w:val="004C61A6"/>
    <w:rsid w:val="004C69F9"/>
    <w:rsid w:val="004C70F8"/>
    <w:rsid w:val="004D03EE"/>
    <w:rsid w:val="004D408A"/>
    <w:rsid w:val="004D4209"/>
    <w:rsid w:val="004D439F"/>
    <w:rsid w:val="004D4418"/>
    <w:rsid w:val="004D441E"/>
    <w:rsid w:val="004D44C9"/>
    <w:rsid w:val="004D5849"/>
    <w:rsid w:val="004D69EA"/>
    <w:rsid w:val="004E0155"/>
    <w:rsid w:val="004E1915"/>
    <w:rsid w:val="004E3783"/>
    <w:rsid w:val="004E3FCD"/>
    <w:rsid w:val="004E5576"/>
    <w:rsid w:val="004E6FFF"/>
    <w:rsid w:val="004F00FF"/>
    <w:rsid w:val="004F233D"/>
    <w:rsid w:val="004F2D65"/>
    <w:rsid w:val="005003B5"/>
    <w:rsid w:val="00500688"/>
    <w:rsid w:val="00500D0C"/>
    <w:rsid w:val="00502AD3"/>
    <w:rsid w:val="0050391A"/>
    <w:rsid w:val="005048D4"/>
    <w:rsid w:val="005119CC"/>
    <w:rsid w:val="00513D14"/>
    <w:rsid w:val="00521707"/>
    <w:rsid w:val="005237BB"/>
    <w:rsid w:val="00523F99"/>
    <w:rsid w:val="00525F86"/>
    <w:rsid w:val="005265A2"/>
    <w:rsid w:val="00527C7F"/>
    <w:rsid w:val="00533542"/>
    <w:rsid w:val="005346CF"/>
    <w:rsid w:val="005359AC"/>
    <w:rsid w:val="00540C10"/>
    <w:rsid w:val="00542979"/>
    <w:rsid w:val="005524B3"/>
    <w:rsid w:val="00552820"/>
    <w:rsid w:val="005542BD"/>
    <w:rsid w:val="005609A2"/>
    <w:rsid w:val="005617E0"/>
    <w:rsid w:val="00562350"/>
    <w:rsid w:val="00562A3A"/>
    <w:rsid w:val="005674D9"/>
    <w:rsid w:val="005711C7"/>
    <w:rsid w:val="005721D7"/>
    <w:rsid w:val="00572AA8"/>
    <w:rsid w:val="00580CC5"/>
    <w:rsid w:val="0058613F"/>
    <w:rsid w:val="00586C26"/>
    <w:rsid w:val="005932EF"/>
    <w:rsid w:val="005A0116"/>
    <w:rsid w:val="005A1DD3"/>
    <w:rsid w:val="005A1EE3"/>
    <w:rsid w:val="005A47B0"/>
    <w:rsid w:val="005A6456"/>
    <w:rsid w:val="005A6D94"/>
    <w:rsid w:val="005B1301"/>
    <w:rsid w:val="005B2B1F"/>
    <w:rsid w:val="005B5143"/>
    <w:rsid w:val="005B6957"/>
    <w:rsid w:val="005B7011"/>
    <w:rsid w:val="005C1372"/>
    <w:rsid w:val="005C1E9A"/>
    <w:rsid w:val="005C20D1"/>
    <w:rsid w:val="005C49F8"/>
    <w:rsid w:val="005C4A47"/>
    <w:rsid w:val="005C4F4E"/>
    <w:rsid w:val="005C6408"/>
    <w:rsid w:val="005D011C"/>
    <w:rsid w:val="005D1FBF"/>
    <w:rsid w:val="005D3112"/>
    <w:rsid w:val="005D7ACF"/>
    <w:rsid w:val="005E555A"/>
    <w:rsid w:val="005E5E4E"/>
    <w:rsid w:val="005E7248"/>
    <w:rsid w:val="005E7A08"/>
    <w:rsid w:val="005F002D"/>
    <w:rsid w:val="005F2406"/>
    <w:rsid w:val="005F6D0A"/>
    <w:rsid w:val="005F6F50"/>
    <w:rsid w:val="005F70A6"/>
    <w:rsid w:val="005F732E"/>
    <w:rsid w:val="0060019C"/>
    <w:rsid w:val="0060164C"/>
    <w:rsid w:val="0060187F"/>
    <w:rsid w:val="00606DA6"/>
    <w:rsid w:val="00606ED4"/>
    <w:rsid w:val="0061048B"/>
    <w:rsid w:val="00611CA5"/>
    <w:rsid w:val="006144CE"/>
    <w:rsid w:val="00616458"/>
    <w:rsid w:val="00616BE2"/>
    <w:rsid w:val="006172BA"/>
    <w:rsid w:val="006204C7"/>
    <w:rsid w:val="00620B89"/>
    <w:rsid w:val="0062320B"/>
    <w:rsid w:val="006278E8"/>
    <w:rsid w:val="00627EAA"/>
    <w:rsid w:val="00630B12"/>
    <w:rsid w:val="006321B2"/>
    <w:rsid w:val="006323CB"/>
    <w:rsid w:val="00632447"/>
    <w:rsid w:val="00636BB2"/>
    <w:rsid w:val="00637C4A"/>
    <w:rsid w:val="00641057"/>
    <w:rsid w:val="00642530"/>
    <w:rsid w:val="00644D23"/>
    <w:rsid w:val="00646778"/>
    <w:rsid w:val="0065205C"/>
    <w:rsid w:val="00654CB2"/>
    <w:rsid w:val="006553C9"/>
    <w:rsid w:val="00655972"/>
    <w:rsid w:val="00656060"/>
    <w:rsid w:val="006601A2"/>
    <w:rsid w:val="0066156A"/>
    <w:rsid w:val="00663354"/>
    <w:rsid w:val="00663CB1"/>
    <w:rsid w:val="00665176"/>
    <w:rsid w:val="0066533C"/>
    <w:rsid w:val="0066548F"/>
    <w:rsid w:val="00670CE2"/>
    <w:rsid w:val="00671AED"/>
    <w:rsid w:val="0067367A"/>
    <w:rsid w:val="00675D02"/>
    <w:rsid w:val="00675F3D"/>
    <w:rsid w:val="00677A13"/>
    <w:rsid w:val="006808AE"/>
    <w:rsid w:val="00683552"/>
    <w:rsid w:val="00685AC4"/>
    <w:rsid w:val="00690BCF"/>
    <w:rsid w:val="00691AD4"/>
    <w:rsid w:val="0069511F"/>
    <w:rsid w:val="00695281"/>
    <w:rsid w:val="00696ED4"/>
    <w:rsid w:val="006A08ED"/>
    <w:rsid w:val="006A2071"/>
    <w:rsid w:val="006A32AB"/>
    <w:rsid w:val="006A42C8"/>
    <w:rsid w:val="006A5032"/>
    <w:rsid w:val="006A6FC4"/>
    <w:rsid w:val="006A742E"/>
    <w:rsid w:val="006A7F8B"/>
    <w:rsid w:val="006B0FCB"/>
    <w:rsid w:val="006B65B9"/>
    <w:rsid w:val="006B6646"/>
    <w:rsid w:val="006B6DEE"/>
    <w:rsid w:val="006B7ABB"/>
    <w:rsid w:val="006C0515"/>
    <w:rsid w:val="006C0665"/>
    <w:rsid w:val="006C127C"/>
    <w:rsid w:val="006C5860"/>
    <w:rsid w:val="006C626D"/>
    <w:rsid w:val="006C763F"/>
    <w:rsid w:val="006D6C4B"/>
    <w:rsid w:val="006D7196"/>
    <w:rsid w:val="006E062C"/>
    <w:rsid w:val="006E4A97"/>
    <w:rsid w:val="006E526E"/>
    <w:rsid w:val="006F5E70"/>
    <w:rsid w:val="006F6FEE"/>
    <w:rsid w:val="006F72F4"/>
    <w:rsid w:val="006F73A5"/>
    <w:rsid w:val="006F7C61"/>
    <w:rsid w:val="0070055F"/>
    <w:rsid w:val="00701148"/>
    <w:rsid w:val="0070349F"/>
    <w:rsid w:val="00703F05"/>
    <w:rsid w:val="00705A1A"/>
    <w:rsid w:val="00705D02"/>
    <w:rsid w:val="00707B3B"/>
    <w:rsid w:val="00707D69"/>
    <w:rsid w:val="00710546"/>
    <w:rsid w:val="00712F91"/>
    <w:rsid w:val="00713BBC"/>
    <w:rsid w:val="00713F88"/>
    <w:rsid w:val="0071535D"/>
    <w:rsid w:val="00715B62"/>
    <w:rsid w:val="0071790B"/>
    <w:rsid w:val="00721E0B"/>
    <w:rsid w:val="007249CA"/>
    <w:rsid w:val="007252F9"/>
    <w:rsid w:val="00725459"/>
    <w:rsid w:val="00726459"/>
    <w:rsid w:val="007300D2"/>
    <w:rsid w:val="00731082"/>
    <w:rsid w:val="00732D01"/>
    <w:rsid w:val="00735880"/>
    <w:rsid w:val="0073721F"/>
    <w:rsid w:val="007375AB"/>
    <w:rsid w:val="007377B0"/>
    <w:rsid w:val="007458C1"/>
    <w:rsid w:val="00746C72"/>
    <w:rsid w:val="00746F42"/>
    <w:rsid w:val="00751533"/>
    <w:rsid w:val="00752995"/>
    <w:rsid w:val="00754561"/>
    <w:rsid w:val="00754FD1"/>
    <w:rsid w:val="007559BD"/>
    <w:rsid w:val="00756697"/>
    <w:rsid w:val="00756A46"/>
    <w:rsid w:val="00757214"/>
    <w:rsid w:val="007573C0"/>
    <w:rsid w:val="00757862"/>
    <w:rsid w:val="00760B9C"/>
    <w:rsid w:val="00762758"/>
    <w:rsid w:val="0076472D"/>
    <w:rsid w:val="00764ABB"/>
    <w:rsid w:val="00766009"/>
    <w:rsid w:val="00766596"/>
    <w:rsid w:val="007706A5"/>
    <w:rsid w:val="00770F89"/>
    <w:rsid w:val="007715DD"/>
    <w:rsid w:val="0077203C"/>
    <w:rsid w:val="00774464"/>
    <w:rsid w:val="007816E4"/>
    <w:rsid w:val="00782A52"/>
    <w:rsid w:val="00783DFD"/>
    <w:rsid w:val="007844F2"/>
    <w:rsid w:val="007923F2"/>
    <w:rsid w:val="007926EE"/>
    <w:rsid w:val="007928A9"/>
    <w:rsid w:val="007945A9"/>
    <w:rsid w:val="00796E3B"/>
    <w:rsid w:val="007A6E6C"/>
    <w:rsid w:val="007A782A"/>
    <w:rsid w:val="007B0DD6"/>
    <w:rsid w:val="007B125C"/>
    <w:rsid w:val="007B1922"/>
    <w:rsid w:val="007B2ABA"/>
    <w:rsid w:val="007B506F"/>
    <w:rsid w:val="007B5F8D"/>
    <w:rsid w:val="007B691A"/>
    <w:rsid w:val="007B6E09"/>
    <w:rsid w:val="007B7133"/>
    <w:rsid w:val="007B745D"/>
    <w:rsid w:val="007C07A1"/>
    <w:rsid w:val="007C0ABE"/>
    <w:rsid w:val="007D6480"/>
    <w:rsid w:val="007E1EA2"/>
    <w:rsid w:val="007E28E2"/>
    <w:rsid w:val="007E32BC"/>
    <w:rsid w:val="007E7440"/>
    <w:rsid w:val="007F03F1"/>
    <w:rsid w:val="007F1CC9"/>
    <w:rsid w:val="007F3079"/>
    <w:rsid w:val="007F3478"/>
    <w:rsid w:val="007F424D"/>
    <w:rsid w:val="007F42A8"/>
    <w:rsid w:val="007F4B24"/>
    <w:rsid w:val="007F5B24"/>
    <w:rsid w:val="007F5D08"/>
    <w:rsid w:val="007F777A"/>
    <w:rsid w:val="007F77C3"/>
    <w:rsid w:val="008022F0"/>
    <w:rsid w:val="00802971"/>
    <w:rsid w:val="00802AD0"/>
    <w:rsid w:val="00805FBC"/>
    <w:rsid w:val="008112D5"/>
    <w:rsid w:val="00811758"/>
    <w:rsid w:val="0081500A"/>
    <w:rsid w:val="0081572B"/>
    <w:rsid w:val="00822ADB"/>
    <w:rsid w:val="00823AC9"/>
    <w:rsid w:val="00825A86"/>
    <w:rsid w:val="0083240E"/>
    <w:rsid w:val="00832F70"/>
    <w:rsid w:val="008351BF"/>
    <w:rsid w:val="00840A6F"/>
    <w:rsid w:val="00840C54"/>
    <w:rsid w:val="0084514E"/>
    <w:rsid w:val="00846576"/>
    <w:rsid w:val="00846F9F"/>
    <w:rsid w:val="00850113"/>
    <w:rsid w:val="00850A16"/>
    <w:rsid w:val="00854BD0"/>
    <w:rsid w:val="008604E2"/>
    <w:rsid w:val="00860717"/>
    <w:rsid w:val="00860F3C"/>
    <w:rsid w:val="00861A42"/>
    <w:rsid w:val="00862EDF"/>
    <w:rsid w:val="008668DA"/>
    <w:rsid w:val="00867B94"/>
    <w:rsid w:val="008726EA"/>
    <w:rsid w:val="00874713"/>
    <w:rsid w:val="00882B7D"/>
    <w:rsid w:val="008865FB"/>
    <w:rsid w:val="00887585"/>
    <w:rsid w:val="00887BD9"/>
    <w:rsid w:val="00890C31"/>
    <w:rsid w:val="00891FB0"/>
    <w:rsid w:val="008924E5"/>
    <w:rsid w:val="00892C8B"/>
    <w:rsid w:val="00895FCC"/>
    <w:rsid w:val="008A2417"/>
    <w:rsid w:val="008A491D"/>
    <w:rsid w:val="008A55B6"/>
    <w:rsid w:val="008A7442"/>
    <w:rsid w:val="008A7A1B"/>
    <w:rsid w:val="008A7F9B"/>
    <w:rsid w:val="008B006F"/>
    <w:rsid w:val="008B22DD"/>
    <w:rsid w:val="008B23DA"/>
    <w:rsid w:val="008B29B1"/>
    <w:rsid w:val="008B48C0"/>
    <w:rsid w:val="008B5292"/>
    <w:rsid w:val="008B6252"/>
    <w:rsid w:val="008C0396"/>
    <w:rsid w:val="008C168D"/>
    <w:rsid w:val="008C3CBF"/>
    <w:rsid w:val="008C58A2"/>
    <w:rsid w:val="008C60D8"/>
    <w:rsid w:val="008C70AC"/>
    <w:rsid w:val="008D0F3F"/>
    <w:rsid w:val="008D4B9A"/>
    <w:rsid w:val="008D792C"/>
    <w:rsid w:val="008E0290"/>
    <w:rsid w:val="008E3D93"/>
    <w:rsid w:val="008E492F"/>
    <w:rsid w:val="008F3537"/>
    <w:rsid w:val="008F40B7"/>
    <w:rsid w:val="008F6863"/>
    <w:rsid w:val="00900EBA"/>
    <w:rsid w:val="00916FFB"/>
    <w:rsid w:val="009201AD"/>
    <w:rsid w:val="00920DF1"/>
    <w:rsid w:val="0092103A"/>
    <w:rsid w:val="009218B5"/>
    <w:rsid w:val="00927D8D"/>
    <w:rsid w:val="00927F0A"/>
    <w:rsid w:val="0093152D"/>
    <w:rsid w:val="0093214B"/>
    <w:rsid w:val="00940641"/>
    <w:rsid w:val="00940FFD"/>
    <w:rsid w:val="009414A7"/>
    <w:rsid w:val="00941A76"/>
    <w:rsid w:val="009555B3"/>
    <w:rsid w:val="00956C6B"/>
    <w:rsid w:val="00962D1A"/>
    <w:rsid w:val="00965083"/>
    <w:rsid w:val="00967A0A"/>
    <w:rsid w:val="009714CB"/>
    <w:rsid w:val="00972D4C"/>
    <w:rsid w:val="00973F13"/>
    <w:rsid w:val="00974712"/>
    <w:rsid w:val="0097578A"/>
    <w:rsid w:val="00975DAE"/>
    <w:rsid w:val="00976EF4"/>
    <w:rsid w:val="00985FCB"/>
    <w:rsid w:val="00992F76"/>
    <w:rsid w:val="00993027"/>
    <w:rsid w:val="00995F25"/>
    <w:rsid w:val="00996753"/>
    <w:rsid w:val="009A50F5"/>
    <w:rsid w:val="009A5B28"/>
    <w:rsid w:val="009B42D7"/>
    <w:rsid w:val="009B495C"/>
    <w:rsid w:val="009B55BC"/>
    <w:rsid w:val="009B5F15"/>
    <w:rsid w:val="009B68D2"/>
    <w:rsid w:val="009C2358"/>
    <w:rsid w:val="009C393D"/>
    <w:rsid w:val="009C3BDA"/>
    <w:rsid w:val="009C3E88"/>
    <w:rsid w:val="009C46B2"/>
    <w:rsid w:val="009C51EA"/>
    <w:rsid w:val="009D5BF7"/>
    <w:rsid w:val="009D5CFD"/>
    <w:rsid w:val="009D62E4"/>
    <w:rsid w:val="009E1479"/>
    <w:rsid w:val="009E1805"/>
    <w:rsid w:val="009E2FCB"/>
    <w:rsid w:val="009E5CD2"/>
    <w:rsid w:val="009E659E"/>
    <w:rsid w:val="009E7248"/>
    <w:rsid w:val="009F0216"/>
    <w:rsid w:val="009F178B"/>
    <w:rsid w:val="009F403F"/>
    <w:rsid w:val="009F6325"/>
    <w:rsid w:val="009F7A61"/>
    <w:rsid w:val="00A0049B"/>
    <w:rsid w:val="00A028DB"/>
    <w:rsid w:val="00A0370E"/>
    <w:rsid w:val="00A06ADD"/>
    <w:rsid w:val="00A06D3D"/>
    <w:rsid w:val="00A0761A"/>
    <w:rsid w:val="00A10E26"/>
    <w:rsid w:val="00A1245F"/>
    <w:rsid w:val="00A12795"/>
    <w:rsid w:val="00A12F69"/>
    <w:rsid w:val="00A137F9"/>
    <w:rsid w:val="00A1387B"/>
    <w:rsid w:val="00A13D2E"/>
    <w:rsid w:val="00A162FC"/>
    <w:rsid w:val="00A16DC5"/>
    <w:rsid w:val="00A1764C"/>
    <w:rsid w:val="00A17A67"/>
    <w:rsid w:val="00A202AD"/>
    <w:rsid w:val="00A21AEC"/>
    <w:rsid w:val="00A23A57"/>
    <w:rsid w:val="00A23FD5"/>
    <w:rsid w:val="00A24172"/>
    <w:rsid w:val="00A24F23"/>
    <w:rsid w:val="00A25DAD"/>
    <w:rsid w:val="00A32541"/>
    <w:rsid w:val="00A337B8"/>
    <w:rsid w:val="00A34A24"/>
    <w:rsid w:val="00A36EAC"/>
    <w:rsid w:val="00A411C0"/>
    <w:rsid w:val="00A42DD2"/>
    <w:rsid w:val="00A43E55"/>
    <w:rsid w:val="00A47445"/>
    <w:rsid w:val="00A56393"/>
    <w:rsid w:val="00A60A45"/>
    <w:rsid w:val="00A6203E"/>
    <w:rsid w:val="00A6342D"/>
    <w:rsid w:val="00A63BA4"/>
    <w:rsid w:val="00A63E84"/>
    <w:rsid w:val="00A64795"/>
    <w:rsid w:val="00A66F2C"/>
    <w:rsid w:val="00A705D7"/>
    <w:rsid w:val="00A709C6"/>
    <w:rsid w:val="00A73AAE"/>
    <w:rsid w:val="00A76256"/>
    <w:rsid w:val="00A82581"/>
    <w:rsid w:val="00A83021"/>
    <w:rsid w:val="00A84D31"/>
    <w:rsid w:val="00A8551F"/>
    <w:rsid w:val="00A86DBC"/>
    <w:rsid w:val="00A87339"/>
    <w:rsid w:val="00A93E8F"/>
    <w:rsid w:val="00A94A61"/>
    <w:rsid w:val="00AA09F7"/>
    <w:rsid w:val="00AA1A25"/>
    <w:rsid w:val="00AA30A2"/>
    <w:rsid w:val="00AA432C"/>
    <w:rsid w:val="00AA4688"/>
    <w:rsid w:val="00AA63C6"/>
    <w:rsid w:val="00AA7AE8"/>
    <w:rsid w:val="00AB17D2"/>
    <w:rsid w:val="00AB251C"/>
    <w:rsid w:val="00AB266E"/>
    <w:rsid w:val="00AB4052"/>
    <w:rsid w:val="00AB7458"/>
    <w:rsid w:val="00AB759A"/>
    <w:rsid w:val="00AB7947"/>
    <w:rsid w:val="00AC4E6F"/>
    <w:rsid w:val="00AC57BA"/>
    <w:rsid w:val="00AC7F5A"/>
    <w:rsid w:val="00ACEB92"/>
    <w:rsid w:val="00AD302A"/>
    <w:rsid w:val="00AD3F8D"/>
    <w:rsid w:val="00AD4458"/>
    <w:rsid w:val="00AD48DB"/>
    <w:rsid w:val="00AE1F21"/>
    <w:rsid w:val="00AE209C"/>
    <w:rsid w:val="00AE4C99"/>
    <w:rsid w:val="00AE5C10"/>
    <w:rsid w:val="00AF1585"/>
    <w:rsid w:val="00AF36FF"/>
    <w:rsid w:val="00AF3999"/>
    <w:rsid w:val="00AF5D3C"/>
    <w:rsid w:val="00B01681"/>
    <w:rsid w:val="00B03A63"/>
    <w:rsid w:val="00B03C21"/>
    <w:rsid w:val="00B059FA"/>
    <w:rsid w:val="00B07F71"/>
    <w:rsid w:val="00B10694"/>
    <w:rsid w:val="00B12115"/>
    <w:rsid w:val="00B12266"/>
    <w:rsid w:val="00B123CF"/>
    <w:rsid w:val="00B1252F"/>
    <w:rsid w:val="00B220FC"/>
    <w:rsid w:val="00B223B1"/>
    <w:rsid w:val="00B26871"/>
    <w:rsid w:val="00B308AE"/>
    <w:rsid w:val="00B315CF"/>
    <w:rsid w:val="00B31CB1"/>
    <w:rsid w:val="00B31FE4"/>
    <w:rsid w:val="00B3601E"/>
    <w:rsid w:val="00B40713"/>
    <w:rsid w:val="00B420C7"/>
    <w:rsid w:val="00B476CD"/>
    <w:rsid w:val="00B47AB6"/>
    <w:rsid w:val="00B50CA9"/>
    <w:rsid w:val="00B53872"/>
    <w:rsid w:val="00B53D4F"/>
    <w:rsid w:val="00B543C0"/>
    <w:rsid w:val="00B5455C"/>
    <w:rsid w:val="00B60BCF"/>
    <w:rsid w:val="00B647F9"/>
    <w:rsid w:val="00B64931"/>
    <w:rsid w:val="00B67214"/>
    <w:rsid w:val="00B674B1"/>
    <w:rsid w:val="00B700F7"/>
    <w:rsid w:val="00B70CE8"/>
    <w:rsid w:val="00B71B4E"/>
    <w:rsid w:val="00B72515"/>
    <w:rsid w:val="00B75C1F"/>
    <w:rsid w:val="00B807C3"/>
    <w:rsid w:val="00B838AD"/>
    <w:rsid w:val="00B8415B"/>
    <w:rsid w:val="00B851A9"/>
    <w:rsid w:val="00B85FB5"/>
    <w:rsid w:val="00B86D46"/>
    <w:rsid w:val="00B92B23"/>
    <w:rsid w:val="00B92C0A"/>
    <w:rsid w:val="00BA0143"/>
    <w:rsid w:val="00BA0E7F"/>
    <w:rsid w:val="00BA24BD"/>
    <w:rsid w:val="00BA473E"/>
    <w:rsid w:val="00BA6542"/>
    <w:rsid w:val="00BB4C47"/>
    <w:rsid w:val="00BB62F8"/>
    <w:rsid w:val="00BB6D10"/>
    <w:rsid w:val="00BB7B69"/>
    <w:rsid w:val="00BC1D04"/>
    <w:rsid w:val="00BC2B27"/>
    <w:rsid w:val="00BC6AA0"/>
    <w:rsid w:val="00BC6DBA"/>
    <w:rsid w:val="00BD6D57"/>
    <w:rsid w:val="00BE074F"/>
    <w:rsid w:val="00BE126E"/>
    <w:rsid w:val="00BE1489"/>
    <w:rsid w:val="00BE2374"/>
    <w:rsid w:val="00BE4C2B"/>
    <w:rsid w:val="00BE4F60"/>
    <w:rsid w:val="00BE4FB4"/>
    <w:rsid w:val="00BE5E5F"/>
    <w:rsid w:val="00BE7A28"/>
    <w:rsid w:val="00BF0451"/>
    <w:rsid w:val="00BF1820"/>
    <w:rsid w:val="00BF2252"/>
    <w:rsid w:val="00BF4070"/>
    <w:rsid w:val="00BF63A7"/>
    <w:rsid w:val="00BF66A8"/>
    <w:rsid w:val="00BF7DC4"/>
    <w:rsid w:val="00C03464"/>
    <w:rsid w:val="00C04952"/>
    <w:rsid w:val="00C05422"/>
    <w:rsid w:val="00C05790"/>
    <w:rsid w:val="00C0F4B2"/>
    <w:rsid w:val="00C105E1"/>
    <w:rsid w:val="00C15F8A"/>
    <w:rsid w:val="00C168CA"/>
    <w:rsid w:val="00C2112F"/>
    <w:rsid w:val="00C23BD2"/>
    <w:rsid w:val="00C3104D"/>
    <w:rsid w:val="00C32B06"/>
    <w:rsid w:val="00C351E4"/>
    <w:rsid w:val="00C35CA7"/>
    <w:rsid w:val="00C40CC9"/>
    <w:rsid w:val="00C41019"/>
    <w:rsid w:val="00C43A65"/>
    <w:rsid w:val="00C44717"/>
    <w:rsid w:val="00C46DE6"/>
    <w:rsid w:val="00C511D1"/>
    <w:rsid w:val="00C52850"/>
    <w:rsid w:val="00C52D97"/>
    <w:rsid w:val="00C57EE6"/>
    <w:rsid w:val="00C630D4"/>
    <w:rsid w:val="00C65082"/>
    <w:rsid w:val="00C74DAF"/>
    <w:rsid w:val="00C75DC5"/>
    <w:rsid w:val="00C81CC6"/>
    <w:rsid w:val="00C8255A"/>
    <w:rsid w:val="00C82765"/>
    <w:rsid w:val="00C8385F"/>
    <w:rsid w:val="00C83DD2"/>
    <w:rsid w:val="00C865F4"/>
    <w:rsid w:val="00C90AC5"/>
    <w:rsid w:val="00C9202D"/>
    <w:rsid w:val="00C9242E"/>
    <w:rsid w:val="00C93105"/>
    <w:rsid w:val="00C96B9E"/>
    <w:rsid w:val="00C97DB8"/>
    <w:rsid w:val="00CA3ED4"/>
    <w:rsid w:val="00CA489B"/>
    <w:rsid w:val="00CA493E"/>
    <w:rsid w:val="00CA5217"/>
    <w:rsid w:val="00CA5DCA"/>
    <w:rsid w:val="00CA75EB"/>
    <w:rsid w:val="00CB0B93"/>
    <w:rsid w:val="00CB0E03"/>
    <w:rsid w:val="00CB1997"/>
    <w:rsid w:val="00CB1ABC"/>
    <w:rsid w:val="00CB2895"/>
    <w:rsid w:val="00CB54C2"/>
    <w:rsid w:val="00CB5CB4"/>
    <w:rsid w:val="00CB64DC"/>
    <w:rsid w:val="00CC1DDE"/>
    <w:rsid w:val="00CC2299"/>
    <w:rsid w:val="00CC49D5"/>
    <w:rsid w:val="00CC5CD0"/>
    <w:rsid w:val="00CC71B0"/>
    <w:rsid w:val="00CD776E"/>
    <w:rsid w:val="00CE26EE"/>
    <w:rsid w:val="00CE2703"/>
    <w:rsid w:val="00CE2720"/>
    <w:rsid w:val="00CE2D92"/>
    <w:rsid w:val="00CE3663"/>
    <w:rsid w:val="00CE4FDB"/>
    <w:rsid w:val="00CE537C"/>
    <w:rsid w:val="00CE5FA0"/>
    <w:rsid w:val="00CF0F92"/>
    <w:rsid w:val="00CF15BD"/>
    <w:rsid w:val="00CF1F50"/>
    <w:rsid w:val="00CF3167"/>
    <w:rsid w:val="00CF4D3D"/>
    <w:rsid w:val="00CF78FC"/>
    <w:rsid w:val="00D02D8F"/>
    <w:rsid w:val="00D049FA"/>
    <w:rsid w:val="00D04BBD"/>
    <w:rsid w:val="00D10749"/>
    <w:rsid w:val="00D120CB"/>
    <w:rsid w:val="00D12EBF"/>
    <w:rsid w:val="00D132DF"/>
    <w:rsid w:val="00D13D1A"/>
    <w:rsid w:val="00D144E7"/>
    <w:rsid w:val="00D158DB"/>
    <w:rsid w:val="00D171A0"/>
    <w:rsid w:val="00D22300"/>
    <w:rsid w:val="00D22738"/>
    <w:rsid w:val="00D231AC"/>
    <w:rsid w:val="00D24023"/>
    <w:rsid w:val="00D24205"/>
    <w:rsid w:val="00D254D0"/>
    <w:rsid w:val="00D262AA"/>
    <w:rsid w:val="00D27606"/>
    <w:rsid w:val="00D3550C"/>
    <w:rsid w:val="00D357EF"/>
    <w:rsid w:val="00D3729A"/>
    <w:rsid w:val="00D37D69"/>
    <w:rsid w:val="00D43470"/>
    <w:rsid w:val="00D43878"/>
    <w:rsid w:val="00D44F92"/>
    <w:rsid w:val="00D45F0B"/>
    <w:rsid w:val="00D47175"/>
    <w:rsid w:val="00D477E4"/>
    <w:rsid w:val="00D504AE"/>
    <w:rsid w:val="00D507E0"/>
    <w:rsid w:val="00D511AB"/>
    <w:rsid w:val="00D53822"/>
    <w:rsid w:val="00D5485D"/>
    <w:rsid w:val="00D551CF"/>
    <w:rsid w:val="00D55DC7"/>
    <w:rsid w:val="00D56590"/>
    <w:rsid w:val="00D577E6"/>
    <w:rsid w:val="00D70301"/>
    <w:rsid w:val="00D70EE1"/>
    <w:rsid w:val="00D7194D"/>
    <w:rsid w:val="00D75236"/>
    <w:rsid w:val="00D7739D"/>
    <w:rsid w:val="00D77F09"/>
    <w:rsid w:val="00D7A16B"/>
    <w:rsid w:val="00D80943"/>
    <w:rsid w:val="00D81F56"/>
    <w:rsid w:val="00D85CB9"/>
    <w:rsid w:val="00D861A0"/>
    <w:rsid w:val="00D868E8"/>
    <w:rsid w:val="00D86A50"/>
    <w:rsid w:val="00D87F15"/>
    <w:rsid w:val="00D9027B"/>
    <w:rsid w:val="00D90E08"/>
    <w:rsid w:val="00D92084"/>
    <w:rsid w:val="00D92F9B"/>
    <w:rsid w:val="00D93FFB"/>
    <w:rsid w:val="00D95571"/>
    <w:rsid w:val="00D956DE"/>
    <w:rsid w:val="00D9685B"/>
    <w:rsid w:val="00D968DF"/>
    <w:rsid w:val="00DA0435"/>
    <w:rsid w:val="00DA06B7"/>
    <w:rsid w:val="00DA37ED"/>
    <w:rsid w:val="00DA48A8"/>
    <w:rsid w:val="00DB0D0B"/>
    <w:rsid w:val="00DB144E"/>
    <w:rsid w:val="00DB14CB"/>
    <w:rsid w:val="00DB2A53"/>
    <w:rsid w:val="00DB47C4"/>
    <w:rsid w:val="00DB5A86"/>
    <w:rsid w:val="00DB66E6"/>
    <w:rsid w:val="00DC1D92"/>
    <w:rsid w:val="00DC2EF3"/>
    <w:rsid w:val="00DC315D"/>
    <w:rsid w:val="00DC38C7"/>
    <w:rsid w:val="00DC3E45"/>
    <w:rsid w:val="00DC6A41"/>
    <w:rsid w:val="00DC780C"/>
    <w:rsid w:val="00DD0B3A"/>
    <w:rsid w:val="00DD602F"/>
    <w:rsid w:val="00DD7250"/>
    <w:rsid w:val="00DE20A5"/>
    <w:rsid w:val="00DE357F"/>
    <w:rsid w:val="00DE3889"/>
    <w:rsid w:val="00DE3943"/>
    <w:rsid w:val="00DE632B"/>
    <w:rsid w:val="00DE7A0D"/>
    <w:rsid w:val="00DF01CA"/>
    <w:rsid w:val="00DF1A24"/>
    <w:rsid w:val="00DF34D1"/>
    <w:rsid w:val="00DF3B4F"/>
    <w:rsid w:val="00DF52C0"/>
    <w:rsid w:val="00DF5839"/>
    <w:rsid w:val="00DF6382"/>
    <w:rsid w:val="00DF63AA"/>
    <w:rsid w:val="00DF660B"/>
    <w:rsid w:val="00E00605"/>
    <w:rsid w:val="00E00F1B"/>
    <w:rsid w:val="00E034AE"/>
    <w:rsid w:val="00E03F77"/>
    <w:rsid w:val="00E14A14"/>
    <w:rsid w:val="00E1529F"/>
    <w:rsid w:val="00E160FB"/>
    <w:rsid w:val="00E2407C"/>
    <w:rsid w:val="00E25F35"/>
    <w:rsid w:val="00E26810"/>
    <w:rsid w:val="00E26827"/>
    <w:rsid w:val="00E26BC5"/>
    <w:rsid w:val="00E2730D"/>
    <w:rsid w:val="00E30DAE"/>
    <w:rsid w:val="00E33967"/>
    <w:rsid w:val="00E33985"/>
    <w:rsid w:val="00E4032E"/>
    <w:rsid w:val="00E41DC4"/>
    <w:rsid w:val="00E428F6"/>
    <w:rsid w:val="00E43E2D"/>
    <w:rsid w:val="00E55143"/>
    <w:rsid w:val="00E62C75"/>
    <w:rsid w:val="00E6456E"/>
    <w:rsid w:val="00E65EC1"/>
    <w:rsid w:val="00E66F91"/>
    <w:rsid w:val="00E67E43"/>
    <w:rsid w:val="00E700C2"/>
    <w:rsid w:val="00E72FD9"/>
    <w:rsid w:val="00E766D3"/>
    <w:rsid w:val="00E76B5B"/>
    <w:rsid w:val="00E7729C"/>
    <w:rsid w:val="00E91E21"/>
    <w:rsid w:val="00E943C8"/>
    <w:rsid w:val="00E94F91"/>
    <w:rsid w:val="00E956C9"/>
    <w:rsid w:val="00E96B1A"/>
    <w:rsid w:val="00EA0C6E"/>
    <w:rsid w:val="00EA2FE7"/>
    <w:rsid w:val="00EA35D4"/>
    <w:rsid w:val="00EA3656"/>
    <w:rsid w:val="00EA6E48"/>
    <w:rsid w:val="00EA7B88"/>
    <w:rsid w:val="00EB09A5"/>
    <w:rsid w:val="00EB22E5"/>
    <w:rsid w:val="00EB26F0"/>
    <w:rsid w:val="00EB2737"/>
    <w:rsid w:val="00EB7874"/>
    <w:rsid w:val="00EC1AA3"/>
    <w:rsid w:val="00EC2221"/>
    <w:rsid w:val="00EC5760"/>
    <w:rsid w:val="00EC6243"/>
    <w:rsid w:val="00EC7729"/>
    <w:rsid w:val="00ED2E3F"/>
    <w:rsid w:val="00ED53DA"/>
    <w:rsid w:val="00ED568D"/>
    <w:rsid w:val="00EE0DE8"/>
    <w:rsid w:val="00EE1E34"/>
    <w:rsid w:val="00EE2FC1"/>
    <w:rsid w:val="00EE5671"/>
    <w:rsid w:val="00EE6356"/>
    <w:rsid w:val="00EE7B4E"/>
    <w:rsid w:val="00EE7D8A"/>
    <w:rsid w:val="00EF2131"/>
    <w:rsid w:val="00EF3A32"/>
    <w:rsid w:val="00EF60B1"/>
    <w:rsid w:val="00EF6822"/>
    <w:rsid w:val="00EF7D2A"/>
    <w:rsid w:val="00F00552"/>
    <w:rsid w:val="00F0389A"/>
    <w:rsid w:val="00F03D56"/>
    <w:rsid w:val="00F045C0"/>
    <w:rsid w:val="00F046F5"/>
    <w:rsid w:val="00F04D45"/>
    <w:rsid w:val="00F05059"/>
    <w:rsid w:val="00F064BF"/>
    <w:rsid w:val="00F07B21"/>
    <w:rsid w:val="00F11359"/>
    <w:rsid w:val="00F17F33"/>
    <w:rsid w:val="00F209D1"/>
    <w:rsid w:val="00F21101"/>
    <w:rsid w:val="00F21B7F"/>
    <w:rsid w:val="00F21DF6"/>
    <w:rsid w:val="00F22CB3"/>
    <w:rsid w:val="00F2400F"/>
    <w:rsid w:val="00F240DE"/>
    <w:rsid w:val="00F26B85"/>
    <w:rsid w:val="00F310CE"/>
    <w:rsid w:val="00F31B4C"/>
    <w:rsid w:val="00F335EE"/>
    <w:rsid w:val="00F351F9"/>
    <w:rsid w:val="00F37F2C"/>
    <w:rsid w:val="00F401B8"/>
    <w:rsid w:val="00F42073"/>
    <w:rsid w:val="00F42406"/>
    <w:rsid w:val="00F43178"/>
    <w:rsid w:val="00F53C86"/>
    <w:rsid w:val="00F5732E"/>
    <w:rsid w:val="00F61E02"/>
    <w:rsid w:val="00F64582"/>
    <w:rsid w:val="00F65200"/>
    <w:rsid w:val="00F661FE"/>
    <w:rsid w:val="00F724B3"/>
    <w:rsid w:val="00F73B24"/>
    <w:rsid w:val="00F7636B"/>
    <w:rsid w:val="00F770C1"/>
    <w:rsid w:val="00F80922"/>
    <w:rsid w:val="00F83B35"/>
    <w:rsid w:val="00F850C5"/>
    <w:rsid w:val="00F92A77"/>
    <w:rsid w:val="00F95DC4"/>
    <w:rsid w:val="00FA1939"/>
    <w:rsid w:val="00FA2067"/>
    <w:rsid w:val="00FB1115"/>
    <w:rsid w:val="00FB1C02"/>
    <w:rsid w:val="00FB25FE"/>
    <w:rsid w:val="00FC7B32"/>
    <w:rsid w:val="00FD1E26"/>
    <w:rsid w:val="00FD3DA0"/>
    <w:rsid w:val="00FD5D79"/>
    <w:rsid w:val="00FD67C5"/>
    <w:rsid w:val="00FD75E7"/>
    <w:rsid w:val="00FD7D57"/>
    <w:rsid w:val="00FE0534"/>
    <w:rsid w:val="00FE1CE4"/>
    <w:rsid w:val="00FE2128"/>
    <w:rsid w:val="00FE30B0"/>
    <w:rsid w:val="00FE6A5D"/>
    <w:rsid w:val="00FF16D6"/>
    <w:rsid w:val="00FF1B11"/>
    <w:rsid w:val="00FF1E5E"/>
    <w:rsid w:val="00FF45EA"/>
    <w:rsid w:val="00FF598A"/>
    <w:rsid w:val="00FF64A1"/>
    <w:rsid w:val="0116BCAD"/>
    <w:rsid w:val="013A5F50"/>
    <w:rsid w:val="0213313D"/>
    <w:rsid w:val="02484666"/>
    <w:rsid w:val="0275C926"/>
    <w:rsid w:val="02DB47E4"/>
    <w:rsid w:val="03F8BF0B"/>
    <w:rsid w:val="04468DF2"/>
    <w:rsid w:val="04496415"/>
    <w:rsid w:val="04565392"/>
    <w:rsid w:val="04ADD57A"/>
    <w:rsid w:val="04C57E0D"/>
    <w:rsid w:val="052A690C"/>
    <w:rsid w:val="0546BE45"/>
    <w:rsid w:val="054CA883"/>
    <w:rsid w:val="05BFFF70"/>
    <w:rsid w:val="0696AF04"/>
    <w:rsid w:val="0772C7A0"/>
    <w:rsid w:val="07CEE3A1"/>
    <w:rsid w:val="0818C1C2"/>
    <w:rsid w:val="08CD27C4"/>
    <w:rsid w:val="08EAAE06"/>
    <w:rsid w:val="090A612D"/>
    <w:rsid w:val="092E39F2"/>
    <w:rsid w:val="092E5C47"/>
    <w:rsid w:val="09C1E6D0"/>
    <w:rsid w:val="0A1E7EBC"/>
    <w:rsid w:val="0A46B81C"/>
    <w:rsid w:val="0A9C8923"/>
    <w:rsid w:val="0B5C2EA4"/>
    <w:rsid w:val="0C0DBFE7"/>
    <w:rsid w:val="0C2F7226"/>
    <w:rsid w:val="0C3B58EB"/>
    <w:rsid w:val="0CCC7417"/>
    <w:rsid w:val="0D3C3A95"/>
    <w:rsid w:val="0E833BEE"/>
    <w:rsid w:val="0E864372"/>
    <w:rsid w:val="0FAC0671"/>
    <w:rsid w:val="0FCDA62A"/>
    <w:rsid w:val="101E126B"/>
    <w:rsid w:val="104C1F94"/>
    <w:rsid w:val="10AEF3DC"/>
    <w:rsid w:val="10CBE79A"/>
    <w:rsid w:val="10D7DACB"/>
    <w:rsid w:val="10DC4E27"/>
    <w:rsid w:val="10DE3ABC"/>
    <w:rsid w:val="1182E1A7"/>
    <w:rsid w:val="11880CFC"/>
    <w:rsid w:val="11AA8B30"/>
    <w:rsid w:val="11FBEF72"/>
    <w:rsid w:val="12053644"/>
    <w:rsid w:val="12548DCB"/>
    <w:rsid w:val="12583553"/>
    <w:rsid w:val="135F6C42"/>
    <w:rsid w:val="13664CC0"/>
    <w:rsid w:val="13989521"/>
    <w:rsid w:val="141A9CB3"/>
    <w:rsid w:val="14F1D332"/>
    <w:rsid w:val="1506F44D"/>
    <w:rsid w:val="15E39B2A"/>
    <w:rsid w:val="16C71E16"/>
    <w:rsid w:val="171102EF"/>
    <w:rsid w:val="17C82EB6"/>
    <w:rsid w:val="18CF2461"/>
    <w:rsid w:val="18D23120"/>
    <w:rsid w:val="190DA7D1"/>
    <w:rsid w:val="19390427"/>
    <w:rsid w:val="1A5A6A4F"/>
    <w:rsid w:val="1B029B7C"/>
    <w:rsid w:val="1B8FE1C1"/>
    <w:rsid w:val="1BA5EEA3"/>
    <w:rsid w:val="1C2058F5"/>
    <w:rsid w:val="1C6ACC56"/>
    <w:rsid w:val="1D42613A"/>
    <w:rsid w:val="1D687BD5"/>
    <w:rsid w:val="1D71B5F8"/>
    <w:rsid w:val="1DB44F22"/>
    <w:rsid w:val="1DD6B1D4"/>
    <w:rsid w:val="1EA1B030"/>
    <w:rsid w:val="1ECEB446"/>
    <w:rsid w:val="1EE011C4"/>
    <w:rsid w:val="2000DB89"/>
    <w:rsid w:val="2001637A"/>
    <w:rsid w:val="208E0F3D"/>
    <w:rsid w:val="2092C200"/>
    <w:rsid w:val="20B80E15"/>
    <w:rsid w:val="20C737C1"/>
    <w:rsid w:val="21039663"/>
    <w:rsid w:val="215AB2BA"/>
    <w:rsid w:val="21A32AA0"/>
    <w:rsid w:val="21A8A405"/>
    <w:rsid w:val="2288425C"/>
    <w:rsid w:val="22CAD6C8"/>
    <w:rsid w:val="22EA0917"/>
    <w:rsid w:val="22FBAFF2"/>
    <w:rsid w:val="2410E623"/>
    <w:rsid w:val="2413C100"/>
    <w:rsid w:val="247631DC"/>
    <w:rsid w:val="25DBA0CA"/>
    <w:rsid w:val="2633E32D"/>
    <w:rsid w:val="26A41CAD"/>
    <w:rsid w:val="26A79460"/>
    <w:rsid w:val="26EA1FB1"/>
    <w:rsid w:val="2703FD37"/>
    <w:rsid w:val="27F7C5ED"/>
    <w:rsid w:val="281C6F6E"/>
    <w:rsid w:val="2840F7F5"/>
    <w:rsid w:val="285CDCD1"/>
    <w:rsid w:val="288B76DC"/>
    <w:rsid w:val="28CE2F49"/>
    <w:rsid w:val="2900644D"/>
    <w:rsid w:val="292E98BF"/>
    <w:rsid w:val="299FD34C"/>
    <w:rsid w:val="29A12ADA"/>
    <w:rsid w:val="29CC83FC"/>
    <w:rsid w:val="2A7C251D"/>
    <w:rsid w:val="2AD1D953"/>
    <w:rsid w:val="2B569D3B"/>
    <w:rsid w:val="2BC4536E"/>
    <w:rsid w:val="2CAA3C9B"/>
    <w:rsid w:val="2D782FA1"/>
    <w:rsid w:val="2D9D6E0B"/>
    <w:rsid w:val="2E3EAC89"/>
    <w:rsid w:val="2E6A8E48"/>
    <w:rsid w:val="2E94E35E"/>
    <w:rsid w:val="2EA3645D"/>
    <w:rsid w:val="2EAC90C2"/>
    <w:rsid w:val="2EF0D77D"/>
    <w:rsid w:val="2F0425D3"/>
    <w:rsid w:val="2F643467"/>
    <w:rsid w:val="2F82D49F"/>
    <w:rsid w:val="2F948DF8"/>
    <w:rsid w:val="2FCF086F"/>
    <w:rsid w:val="2FE24B23"/>
    <w:rsid w:val="2FEF9FA5"/>
    <w:rsid w:val="3013D02C"/>
    <w:rsid w:val="306B080C"/>
    <w:rsid w:val="30F74C14"/>
    <w:rsid w:val="314D9AB2"/>
    <w:rsid w:val="31CDDCDF"/>
    <w:rsid w:val="31D52E28"/>
    <w:rsid w:val="320E355B"/>
    <w:rsid w:val="323E1DBC"/>
    <w:rsid w:val="3260AC76"/>
    <w:rsid w:val="3287E201"/>
    <w:rsid w:val="32ABAAE3"/>
    <w:rsid w:val="335287B9"/>
    <w:rsid w:val="33ADE4EE"/>
    <w:rsid w:val="33F722A6"/>
    <w:rsid w:val="342FB961"/>
    <w:rsid w:val="3467FF1B"/>
    <w:rsid w:val="34B6951D"/>
    <w:rsid w:val="34C751C2"/>
    <w:rsid w:val="34CE881B"/>
    <w:rsid w:val="35332665"/>
    <w:rsid w:val="3566A81F"/>
    <w:rsid w:val="3580274E"/>
    <w:rsid w:val="359E2522"/>
    <w:rsid w:val="35EAA686"/>
    <w:rsid w:val="36463AEF"/>
    <w:rsid w:val="3687DAE9"/>
    <w:rsid w:val="36EBD74F"/>
    <w:rsid w:val="378E1438"/>
    <w:rsid w:val="37A17261"/>
    <w:rsid w:val="3874FB64"/>
    <w:rsid w:val="387A5786"/>
    <w:rsid w:val="3885A34D"/>
    <w:rsid w:val="38FDF0D9"/>
    <w:rsid w:val="3959CCB3"/>
    <w:rsid w:val="3969E7D8"/>
    <w:rsid w:val="3A027154"/>
    <w:rsid w:val="3A9B7022"/>
    <w:rsid w:val="3AA41634"/>
    <w:rsid w:val="3B5C861A"/>
    <w:rsid w:val="3CB2666B"/>
    <w:rsid w:val="3D2F84DB"/>
    <w:rsid w:val="3DA787B6"/>
    <w:rsid w:val="3E1BA4E7"/>
    <w:rsid w:val="3E33C295"/>
    <w:rsid w:val="3E5BF2B6"/>
    <w:rsid w:val="3E5D3336"/>
    <w:rsid w:val="3E8C8E07"/>
    <w:rsid w:val="3F25E699"/>
    <w:rsid w:val="3FDC0E93"/>
    <w:rsid w:val="4074D8CD"/>
    <w:rsid w:val="40BBF68E"/>
    <w:rsid w:val="40C08451"/>
    <w:rsid w:val="40D15275"/>
    <w:rsid w:val="4100641E"/>
    <w:rsid w:val="41604629"/>
    <w:rsid w:val="41F8A8B5"/>
    <w:rsid w:val="42365BDC"/>
    <w:rsid w:val="4279894F"/>
    <w:rsid w:val="42AD2745"/>
    <w:rsid w:val="42FD0F98"/>
    <w:rsid w:val="433DFAC5"/>
    <w:rsid w:val="4374A88B"/>
    <w:rsid w:val="43BBC55C"/>
    <w:rsid w:val="43FDB13B"/>
    <w:rsid w:val="443817A8"/>
    <w:rsid w:val="443A762C"/>
    <w:rsid w:val="446DD31C"/>
    <w:rsid w:val="447FE3E7"/>
    <w:rsid w:val="4485BD2B"/>
    <w:rsid w:val="44AE0801"/>
    <w:rsid w:val="4532709B"/>
    <w:rsid w:val="456DFBCB"/>
    <w:rsid w:val="45B9C793"/>
    <w:rsid w:val="4624F00B"/>
    <w:rsid w:val="46292067"/>
    <w:rsid w:val="46D2C7AB"/>
    <w:rsid w:val="47814810"/>
    <w:rsid w:val="47D9F653"/>
    <w:rsid w:val="47EB61D6"/>
    <w:rsid w:val="4816BA0B"/>
    <w:rsid w:val="488C1AF6"/>
    <w:rsid w:val="48CD6968"/>
    <w:rsid w:val="498B9F28"/>
    <w:rsid w:val="49B4D707"/>
    <w:rsid w:val="49C2458F"/>
    <w:rsid w:val="49CD193E"/>
    <w:rsid w:val="4AAEECF9"/>
    <w:rsid w:val="4AF1D22E"/>
    <w:rsid w:val="4BA920C4"/>
    <w:rsid w:val="4C3B008E"/>
    <w:rsid w:val="4CC1A7E1"/>
    <w:rsid w:val="4D91A7CE"/>
    <w:rsid w:val="4EC89BAB"/>
    <w:rsid w:val="4ED0567C"/>
    <w:rsid w:val="4FA57DBF"/>
    <w:rsid w:val="4FBF18ED"/>
    <w:rsid w:val="500111E3"/>
    <w:rsid w:val="5038816C"/>
    <w:rsid w:val="508B07BF"/>
    <w:rsid w:val="51834CA7"/>
    <w:rsid w:val="51F8AB6A"/>
    <w:rsid w:val="51FADE28"/>
    <w:rsid w:val="51FD90DA"/>
    <w:rsid w:val="5260F869"/>
    <w:rsid w:val="5287177F"/>
    <w:rsid w:val="5401D9FA"/>
    <w:rsid w:val="5440EB4E"/>
    <w:rsid w:val="5462AA5B"/>
    <w:rsid w:val="54D1B829"/>
    <w:rsid w:val="54E21889"/>
    <w:rsid w:val="55905BEC"/>
    <w:rsid w:val="55AAB138"/>
    <w:rsid w:val="55C9CE07"/>
    <w:rsid w:val="56170210"/>
    <w:rsid w:val="567063FE"/>
    <w:rsid w:val="56879211"/>
    <w:rsid w:val="56A0D2A9"/>
    <w:rsid w:val="573E5230"/>
    <w:rsid w:val="57ACC7FC"/>
    <w:rsid w:val="58D75A43"/>
    <w:rsid w:val="598DAD28"/>
    <w:rsid w:val="5990C6D2"/>
    <w:rsid w:val="59A41D9F"/>
    <w:rsid w:val="59F9CA8F"/>
    <w:rsid w:val="5A26BAC1"/>
    <w:rsid w:val="5B069D36"/>
    <w:rsid w:val="5B2907A0"/>
    <w:rsid w:val="5BB148C1"/>
    <w:rsid w:val="5BC607F9"/>
    <w:rsid w:val="5BEFCD11"/>
    <w:rsid w:val="5C02F97E"/>
    <w:rsid w:val="5C9B9925"/>
    <w:rsid w:val="5DA6E813"/>
    <w:rsid w:val="5E4DEF96"/>
    <w:rsid w:val="5E64B63A"/>
    <w:rsid w:val="5ECC8764"/>
    <w:rsid w:val="5F07962B"/>
    <w:rsid w:val="5F366287"/>
    <w:rsid w:val="5F8910F5"/>
    <w:rsid w:val="5FD5111C"/>
    <w:rsid w:val="60094AA7"/>
    <w:rsid w:val="6015422F"/>
    <w:rsid w:val="604078B2"/>
    <w:rsid w:val="60E3BD20"/>
    <w:rsid w:val="616B0B9A"/>
    <w:rsid w:val="6171C9A8"/>
    <w:rsid w:val="6184B317"/>
    <w:rsid w:val="61F7154C"/>
    <w:rsid w:val="628A513C"/>
    <w:rsid w:val="62E5A1A8"/>
    <w:rsid w:val="631BE6E2"/>
    <w:rsid w:val="6397295F"/>
    <w:rsid w:val="63CCD17D"/>
    <w:rsid w:val="63E146E5"/>
    <w:rsid w:val="63F787C8"/>
    <w:rsid w:val="64A6F2D7"/>
    <w:rsid w:val="657F16CD"/>
    <w:rsid w:val="658BC597"/>
    <w:rsid w:val="65BED584"/>
    <w:rsid w:val="65F7073F"/>
    <w:rsid w:val="6639386C"/>
    <w:rsid w:val="66C4C132"/>
    <w:rsid w:val="66E5EE70"/>
    <w:rsid w:val="67ABD26E"/>
    <w:rsid w:val="67B3F27A"/>
    <w:rsid w:val="67CC6BA2"/>
    <w:rsid w:val="68237AC0"/>
    <w:rsid w:val="68E94C6B"/>
    <w:rsid w:val="6934AE43"/>
    <w:rsid w:val="69DEC1E0"/>
    <w:rsid w:val="6A25C1F9"/>
    <w:rsid w:val="6A510989"/>
    <w:rsid w:val="6A77070B"/>
    <w:rsid w:val="6B2B45F1"/>
    <w:rsid w:val="6B856851"/>
    <w:rsid w:val="6BF9352F"/>
    <w:rsid w:val="6C9B49C4"/>
    <w:rsid w:val="6CA62FFC"/>
    <w:rsid w:val="6D0E61D8"/>
    <w:rsid w:val="6D609B31"/>
    <w:rsid w:val="6DBE09D7"/>
    <w:rsid w:val="6E1C08F3"/>
    <w:rsid w:val="6E2EED4B"/>
    <w:rsid w:val="6E426E01"/>
    <w:rsid w:val="6E561180"/>
    <w:rsid w:val="6EA1BB74"/>
    <w:rsid w:val="6EEE7D76"/>
    <w:rsid w:val="6F0C7A06"/>
    <w:rsid w:val="6F70BE4A"/>
    <w:rsid w:val="6FFAFF47"/>
    <w:rsid w:val="7131DDD3"/>
    <w:rsid w:val="7176E702"/>
    <w:rsid w:val="72590194"/>
    <w:rsid w:val="725F6596"/>
    <w:rsid w:val="72B49D7F"/>
    <w:rsid w:val="72D1DB94"/>
    <w:rsid w:val="7300A164"/>
    <w:rsid w:val="7303A9C6"/>
    <w:rsid w:val="7320734E"/>
    <w:rsid w:val="73D1B07A"/>
    <w:rsid w:val="746A06F2"/>
    <w:rsid w:val="74B86F14"/>
    <w:rsid w:val="74C6C108"/>
    <w:rsid w:val="752E247A"/>
    <w:rsid w:val="7545F8EC"/>
    <w:rsid w:val="75558B31"/>
    <w:rsid w:val="763BB42B"/>
    <w:rsid w:val="770086F7"/>
    <w:rsid w:val="773B6822"/>
    <w:rsid w:val="775C3AD3"/>
    <w:rsid w:val="77E52F02"/>
    <w:rsid w:val="7808DC06"/>
    <w:rsid w:val="7808F673"/>
    <w:rsid w:val="7846E974"/>
    <w:rsid w:val="786FC4CB"/>
    <w:rsid w:val="791A06D4"/>
    <w:rsid w:val="7A34C9E0"/>
    <w:rsid w:val="7A47A77B"/>
    <w:rsid w:val="7A617D3C"/>
    <w:rsid w:val="7B084CA0"/>
    <w:rsid w:val="7B0FDF1E"/>
    <w:rsid w:val="7B10519D"/>
    <w:rsid w:val="7B339B72"/>
    <w:rsid w:val="7B67D450"/>
    <w:rsid w:val="7BAB14B0"/>
    <w:rsid w:val="7C589A79"/>
    <w:rsid w:val="7D3041E2"/>
    <w:rsid w:val="7D87D3CE"/>
    <w:rsid w:val="7DADD5D8"/>
    <w:rsid w:val="7DD3541A"/>
    <w:rsid w:val="7E41617B"/>
    <w:rsid w:val="7E52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1AF51E"/>
  <w15:docId w15:val="{A8318A90-0EF9-1747-8B26-6E01F8158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B745D"/>
    <w:rPr>
      <w:rFonts w:ascii="Arial" w:hAnsi="Arial"/>
      <w:sz w:val="20"/>
      <w:lang w:val="cs-CZ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973F13"/>
    <w:pPr>
      <w:keepNext/>
      <w:keepLines/>
      <w:pageBreakBefore/>
      <w:numPr>
        <w:numId w:val="15"/>
      </w:numPr>
      <w:spacing w:before="240" w:after="120"/>
      <w:outlineLvl w:val="0"/>
    </w:pPr>
    <w:rPr>
      <w:rFonts w:ascii="KPMG Extralight" w:eastAsiaTheme="majorEastAsia" w:hAnsi="KPMG Extralight" w:cstheme="majorBidi"/>
      <w:color w:val="FF0000"/>
      <w:sz w:val="40"/>
      <w:szCs w:val="32"/>
    </w:rPr>
  </w:style>
  <w:style w:type="paragraph" w:styleId="Nadpis2">
    <w:name w:val="heading 2"/>
    <w:aliases w:val="kapitola (cislovana)"/>
    <w:basedOn w:val="Normln"/>
    <w:next w:val="Normln"/>
    <w:link w:val="Nadpis2Char"/>
    <w:uiPriority w:val="9"/>
    <w:unhideWhenUsed/>
    <w:qFormat/>
    <w:rsid w:val="000047E3"/>
    <w:pPr>
      <w:keepNext/>
      <w:keepLines/>
      <w:numPr>
        <w:ilvl w:val="2"/>
        <w:numId w:val="22"/>
      </w:numPr>
      <w:spacing w:before="240" w:after="120"/>
      <w:outlineLvl w:val="1"/>
    </w:pPr>
    <w:rPr>
      <w:rFonts w:eastAsiaTheme="majorEastAsia" w:cs="Arial"/>
      <w:color w:val="E99907"/>
      <w:sz w:val="40"/>
      <w:szCs w:val="40"/>
    </w:rPr>
  </w:style>
  <w:style w:type="paragraph" w:styleId="Nadpis3">
    <w:name w:val="heading 3"/>
    <w:aliases w:val="kapitola (necislovana)"/>
    <w:basedOn w:val="Normln"/>
    <w:next w:val="Normln"/>
    <w:link w:val="Nadpis3Char"/>
    <w:uiPriority w:val="9"/>
    <w:unhideWhenUsed/>
    <w:qFormat/>
    <w:rsid w:val="00973F13"/>
    <w:pPr>
      <w:jc w:val="both"/>
      <w:outlineLvl w:val="2"/>
    </w:pPr>
    <w:rPr>
      <w:rFonts w:ascii="KPMG Light" w:hAnsi="KPMG Light" w:cs="Arial"/>
      <w:color w:val="00338D"/>
      <w:sz w:val="40"/>
      <w:szCs w:val="40"/>
      <w:lang w:eastAsia="en-GB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973F13"/>
    <w:pPr>
      <w:ind w:left="864" w:hanging="864"/>
      <w:outlineLvl w:val="3"/>
    </w:pPr>
    <w:rPr>
      <w:b/>
      <w:color w:val="00338D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973F13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73F13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73F13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73F13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73F13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73F13"/>
    <w:rPr>
      <w:rFonts w:ascii="KPMG Extralight" w:eastAsiaTheme="majorEastAsia" w:hAnsi="KPMG Extralight" w:cstheme="majorBidi"/>
      <w:color w:val="FF0000"/>
      <w:sz w:val="40"/>
      <w:szCs w:val="32"/>
      <w:lang w:val="cs-CZ"/>
    </w:rPr>
  </w:style>
  <w:style w:type="character" w:customStyle="1" w:styleId="Nadpis2Char">
    <w:name w:val="Nadpis 2 Char"/>
    <w:aliases w:val="kapitola (cislovana) Char"/>
    <w:basedOn w:val="Standardnpsmoodstavce"/>
    <w:link w:val="Nadpis2"/>
    <w:uiPriority w:val="9"/>
    <w:rsid w:val="000047E3"/>
    <w:rPr>
      <w:rFonts w:ascii="Arial" w:eastAsiaTheme="majorEastAsia" w:hAnsi="Arial" w:cs="Arial"/>
      <w:color w:val="E99907"/>
      <w:sz w:val="40"/>
      <w:szCs w:val="40"/>
      <w:lang w:val="cs-CZ"/>
    </w:rPr>
  </w:style>
  <w:style w:type="character" w:customStyle="1" w:styleId="Nadpis3Char">
    <w:name w:val="Nadpis 3 Char"/>
    <w:aliases w:val="kapitola (necislovana) Char"/>
    <w:basedOn w:val="Standardnpsmoodstavce"/>
    <w:link w:val="Nadpis3"/>
    <w:uiPriority w:val="9"/>
    <w:rsid w:val="00973F13"/>
    <w:rPr>
      <w:rFonts w:ascii="KPMG Light" w:hAnsi="KPMG Light" w:cs="Arial"/>
      <w:color w:val="00338D"/>
      <w:sz w:val="40"/>
      <w:szCs w:val="40"/>
      <w:lang w:val="cs-CZ" w:eastAsia="en-GB"/>
    </w:rPr>
  </w:style>
  <w:style w:type="paragraph" w:styleId="Nzev">
    <w:name w:val="Title"/>
    <w:basedOn w:val="Normln"/>
    <w:next w:val="Normln"/>
    <w:link w:val="NzevChar"/>
    <w:uiPriority w:val="10"/>
    <w:qFormat/>
    <w:rsid w:val="00BF04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F0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Zhlav">
    <w:name w:val="header"/>
    <w:basedOn w:val="Normln"/>
    <w:link w:val="ZhlavChar"/>
    <w:uiPriority w:val="99"/>
    <w:unhideWhenUsed/>
    <w:rsid w:val="00BF04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F0451"/>
  </w:style>
  <w:style w:type="paragraph" w:styleId="Zpat">
    <w:name w:val="footer"/>
    <w:basedOn w:val="Normln"/>
    <w:link w:val="ZpatChar"/>
    <w:unhideWhenUsed/>
    <w:rsid w:val="00BF04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rsid w:val="00BF0451"/>
  </w:style>
  <w:style w:type="paragraph" w:styleId="Rejstk1">
    <w:name w:val="index 1"/>
    <w:basedOn w:val="Normln"/>
    <w:next w:val="Normln"/>
    <w:autoRedefine/>
    <w:semiHidden/>
    <w:rsid w:val="00757214"/>
    <w:pPr>
      <w:framePr w:hSpace="141" w:wrap="around" w:vAnchor="text" w:hAnchor="margin" w:xAlign="center" w:y="81"/>
      <w:spacing w:after="0" w:line="240" w:lineRule="auto"/>
    </w:pPr>
    <w:rPr>
      <w:rFonts w:eastAsia="Times New Roman" w:cs="Arial"/>
      <w:b/>
      <w:color w:val="FFFFFF" w:themeColor="background1"/>
      <w:sz w:val="24"/>
      <w:szCs w:val="24"/>
    </w:rPr>
  </w:style>
  <w:style w:type="character" w:customStyle="1" w:styleId="TableHeading">
    <w:name w:val="Table Heading"/>
    <w:rsid w:val="00BF0451"/>
    <w:rPr>
      <w:rFonts w:ascii="Arial Narrow" w:hAnsi="Arial Narrow"/>
      <w:b/>
      <w:bCs/>
      <w:sz w:val="22"/>
    </w:rPr>
  </w:style>
  <w:style w:type="character" w:customStyle="1" w:styleId="TableText">
    <w:name w:val="Table Text"/>
    <w:rsid w:val="00BF0451"/>
    <w:rPr>
      <w:rFonts w:ascii="HelveticaNeue Condensed" w:hAnsi="HelveticaNeue Condensed"/>
      <w:sz w:val="22"/>
    </w:rPr>
  </w:style>
  <w:style w:type="paragraph" w:styleId="Odstavecseseznamem">
    <w:name w:val="List Paragraph"/>
    <w:basedOn w:val="Normln"/>
    <w:uiPriority w:val="34"/>
    <w:qFormat/>
    <w:rsid w:val="00BF0451"/>
    <w:pPr>
      <w:ind w:left="720"/>
      <w:contextualSpacing/>
    </w:pPr>
  </w:style>
  <w:style w:type="paragraph" w:styleId="Bezmezer">
    <w:name w:val="No Spacing"/>
    <w:link w:val="BezmezerChar"/>
    <w:uiPriority w:val="1"/>
    <w:qFormat/>
    <w:rsid w:val="00BF0451"/>
    <w:pPr>
      <w:spacing w:after="0" w:line="240" w:lineRule="auto"/>
    </w:pPr>
  </w:style>
  <w:style w:type="paragraph" w:styleId="Obsah1">
    <w:name w:val="toc 1"/>
    <w:basedOn w:val="Normln"/>
    <w:next w:val="Normln"/>
    <w:autoRedefine/>
    <w:uiPriority w:val="39"/>
    <w:unhideWhenUsed/>
    <w:rsid w:val="00BF0451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BF0451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BF0451"/>
    <w:rPr>
      <w:color w:val="0563C1" w:themeColor="hyperlink"/>
      <w:u w:val="single"/>
    </w:rPr>
  </w:style>
  <w:style w:type="paragraph" w:styleId="Obsah3">
    <w:name w:val="toc 3"/>
    <w:basedOn w:val="Normln"/>
    <w:next w:val="Normln"/>
    <w:autoRedefine/>
    <w:uiPriority w:val="39"/>
    <w:unhideWhenUsed/>
    <w:rsid w:val="00BF0451"/>
    <w:pPr>
      <w:spacing w:after="100"/>
      <w:ind w:left="440"/>
    </w:pPr>
    <w:rPr>
      <w:rFonts w:eastAsiaTheme="minorEastAsia" w:cs="Times New Roman"/>
      <w:lang w:val="en-US"/>
    </w:rPr>
  </w:style>
  <w:style w:type="paragraph" w:customStyle="1" w:styleId="Bullet">
    <w:name w:val="Bullet"/>
    <w:basedOn w:val="Normln"/>
    <w:autoRedefine/>
    <w:qFormat/>
    <w:rsid w:val="004C70F8"/>
    <w:pPr>
      <w:spacing w:before="120" w:after="240" w:line="240" w:lineRule="auto"/>
      <w:ind w:left="360" w:hanging="360"/>
    </w:pPr>
    <w:rPr>
      <w:rFonts w:eastAsia="Times New Roman" w:cs="Times New Roman"/>
      <w:szCs w:val="24"/>
    </w:rPr>
  </w:style>
  <w:style w:type="table" w:styleId="Mkatabulky">
    <w:name w:val="Table Grid"/>
    <w:basedOn w:val="Normlntabulka"/>
    <w:uiPriority w:val="59"/>
    <w:rsid w:val="00850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C650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65082"/>
    <w:rPr>
      <w:rFonts w:ascii="Segoe UI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sid w:val="00A0761A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A0761A"/>
    <w:pPr>
      <w:spacing w:line="240" w:lineRule="auto"/>
    </w:pPr>
    <w:rPr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A0761A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761A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761A"/>
    <w:rPr>
      <w:b/>
      <w:bCs/>
      <w:sz w:val="20"/>
      <w:szCs w:val="20"/>
    </w:rPr>
  </w:style>
  <w:style w:type="character" w:styleId="Zstupntext">
    <w:name w:val="Placeholder Text"/>
    <w:basedOn w:val="Standardnpsmoodstavce"/>
    <w:uiPriority w:val="99"/>
    <w:semiHidden/>
    <w:rsid w:val="00F351F9"/>
    <w:rPr>
      <w:color w:val="808080"/>
    </w:rPr>
  </w:style>
  <w:style w:type="character" w:customStyle="1" w:styleId="BezmezerChar">
    <w:name w:val="Bez mezer Char"/>
    <w:basedOn w:val="Standardnpsmoodstavce"/>
    <w:link w:val="Bezmezer"/>
    <w:uiPriority w:val="1"/>
    <w:rsid w:val="00783DFD"/>
  </w:style>
  <w:style w:type="paragraph" w:customStyle="1" w:styleId="Table-Text">
    <w:name w:val="Table - Text"/>
    <w:basedOn w:val="Normln"/>
    <w:rsid w:val="003B5AED"/>
    <w:pPr>
      <w:spacing w:before="60" w:after="60" w:line="240" w:lineRule="auto"/>
      <w:ind w:left="288"/>
    </w:pPr>
    <w:rPr>
      <w:rFonts w:ascii="Times New Roman" w:eastAsia="Times New Roman" w:hAnsi="Times New Roman" w:cs="Times New Roman"/>
      <w:i/>
      <w:szCs w:val="20"/>
      <w:lang w:val="en-CA"/>
    </w:rPr>
  </w:style>
  <w:style w:type="paragraph" w:customStyle="1" w:styleId="Table-ColHead">
    <w:name w:val="Table - Col. Head"/>
    <w:basedOn w:val="Normln"/>
    <w:rsid w:val="003B5AED"/>
    <w:pPr>
      <w:keepNext/>
      <w:suppressAutoHyphens/>
      <w:spacing w:before="60" w:after="60" w:line="240" w:lineRule="auto"/>
      <w:ind w:left="288"/>
    </w:pPr>
    <w:rPr>
      <w:rFonts w:eastAsia="Times New Roman" w:cs="Times New Roman"/>
      <w:b/>
      <w:i/>
      <w:szCs w:val="20"/>
      <w:lang w:val="en-CA"/>
    </w:rPr>
  </w:style>
  <w:style w:type="paragraph" w:customStyle="1" w:styleId="1headnew">
    <w:name w:val="1 head new"/>
    <w:basedOn w:val="Normln"/>
    <w:link w:val="1headnewChar"/>
    <w:rsid w:val="003B5AED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404040" w:themeFill="text1" w:themeFillTint="BF"/>
      <w:spacing w:before="480" w:after="320" w:line="276" w:lineRule="auto"/>
      <w:jc w:val="center"/>
      <w:outlineLvl w:val="0"/>
    </w:pPr>
    <w:rPr>
      <w:rFonts w:eastAsiaTheme="majorEastAsia" w:cs="Arial"/>
      <w:b/>
      <w:bCs/>
      <w:color w:val="FFFFFF" w:themeColor="background1"/>
      <w:sz w:val="36"/>
      <w:szCs w:val="36"/>
      <w:lang w:val="en-US"/>
    </w:rPr>
  </w:style>
  <w:style w:type="character" w:customStyle="1" w:styleId="1headnewChar">
    <w:name w:val="1 head new Char"/>
    <w:basedOn w:val="Standardnpsmoodstavce"/>
    <w:link w:val="1headnew"/>
    <w:rsid w:val="003B5AED"/>
    <w:rPr>
      <w:rFonts w:ascii="Arial" w:eastAsiaTheme="majorEastAsia" w:hAnsi="Arial" w:cs="Arial"/>
      <w:b/>
      <w:bCs/>
      <w:color w:val="FFFFFF" w:themeColor="background1"/>
      <w:sz w:val="36"/>
      <w:szCs w:val="36"/>
      <w:shd w:val="clear" w:color="auto" w:fill="404040" w:themeFill="text1" w:themeFillTint="BF"/>
      <w:lang w:val="en-US"/>
    </w:rPr>
  </w:style>
  <w:style w:type="paragraph" w:styleId="Normlnweb">
    <w:name w:val="Normal (Web)"/>
    <w:basedOn w:val="Normln"/>
    <w:uiPriority w:val="99"/>
    <w:semiHidden/>
    <w:unhideWhenUsed/>
    <w:rsid w:val="00927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637C4A"/>
    <w:pPr>
      <w:numPr>
        <w:numId w:val="14"/>
      </w:numPr>
      <w:spacing w:after="0"/>
      <w:outlineLvl w:val="9"/>
    </w:pPr>
    <w:rPr>
      <w:rFonts w:asciiTheme="majorHAnsi" w:hAnsiTheme="majorHAnsi"/>
      <w:color w:val="2E74B5" w:themeColor="accent1" w:themeShade="BF"/>
      <w:sz w:val="32"/>
      <w:lang w:val="en-US"/>
    </w:rPr>
  </w:style>
  <w:style w:type="character" w:customStyle="1" w:styleId="Nadpis4Char">
    <w:name w:val="Nadpis 4 Char"/>
    <w:basedOn w:val="Standardnpsmoodstavce"/>
    <w:link w:val="Nadpis4"/>
    <w:uiPriority w:val="9"/>
    <w:rsid w:val="00973F13"/>
    <w:rPr>
      <w:rFonts w:ascii="Arial" w:hAnsi="Arial"/>
      <w:b/>
      <w:color w:val="00338D"/>
      <w:sz w:val="20"/>
      <w:lang w:val="cs-CZ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73F13"/>
    <w:rPr>
      <w:rFonts w:asciiTheme="majorHAnsi" w:eastAsiaTheme="majorEastAsia" w:hAnsiTheme="majorHAnsi" w:cstheme="majorBidi"/>
      <w:color w:val="2E74B5" w:themeColor="accent1" w:themeShade="BF"/>
      <w:sz w:val="20"/>
      <w:lang w:val="cs-CZ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73F13"/>
    <w:rPr>
      <w:rFonts w:asciiTheme="majorHAnsi" w:eastAsiaTheme="majorEastAsia" w:hAnsiTheme="majorHAnsi" w:cstheme="majorBidi"/>
      <w:color w:val="1F4D78" w:themeColor="accent1" w:themeShade="7F"/>
      <w:sz w:val="20"/>
      <w:lang w:val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73F13"/>
    <w:rPr>
      <w:rFonts w:asciiTheme="majorHAnsi" w:eastAsiaTheme="majorEastAsia" w:hAnsiTheme="majorHAnsi" w:cstheme="majorBidi"/>
      <w:i/>
      <w:iCs/>
      <w:color w:val="1F4D78" w:themeColor="accent1" w:themeShade="7F"/>
      <w:sz w:val="20"/>
      <w:lang w:val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73F1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73F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cs-CZ"/>
    </w:rPr>
  </w:style>
  <w:style w:type="paragraph" w:customStyle="1" w:styleId="Topchapter">
    <w:name w:val="Top chapter"/>
    <w:basedOn w:val="Nadpis2"/>
    <w:link w:val="TopchapterChar"/>
    <w:qFormat/>
    <w:rsid w:val="00F64582"/>
    <w:pPr>
      <w:numPr>
        <w:numId w:val="21"/>
      </w:numPr>
    </w:pPr>
    <w:rPr>
      <w:rFonts w:ascii="KPMG Light" w:hAnsi="KPMG Light"/>
      <w:b/>
      <w:sz w:val="60"/>
      <w:szCs w:val="60"/>
    </w:rPr>
  </w:style>
  <w:style w:type="character" w:customStyle="1" w:styleId="TopchapterChar">
    <w:name w:val="Top chapter Char"/>
    <w:basedOn w:val="Nadpis2Char"/>
    <w:link w:val="Topchapter"/>
    <w:rsid w:val="00F64582"/>
    <w:rPr>
      <w:rFonts w:ascii="KPMG Light" w:eastAsiaTheme="majorEastAsia" w:hAnsi="KPMG Light" w:cstheme="majorBidi"/>
      <w:b/>
      <w:color w:val="00338D"/>
      <w:sz w:val="60"/>
      <w:szCs w:val="60"/>
      <w:lang w:val="cs-CZ"/>
    </w:rPr>
  </w:style>
  <w:style w:type="character" w:customStyle="1" w:styleId="lstextview">
    <w:name w:val="lstextview"/>
    <w:basedOn w:val="Standardnpsmoodstavce"/>
    <w:rsid w:val="00C97DB8"/>
  </w:style>
  <w:style w:type="character" w:customStyle="1" w:styleId="normaltextrun">
    <w:name w:val="normaltextrun"/>
    <w:basedOn w:val="Standardnpsmoodstavce"/>
    <w:rsid w:val="005F002D"/>
  </w:style>
  <w:style w:type="character" w:customStyle="1" w:styleId="eop">
    <w:name w:val="eop"/>
    <w:basedOn w:val="Standardnpsmoodstavce"/>
    <w:rsid w:val="005F002D"/>
  </w:style>
  <w:style w:type="character" w:styleId="Nevyeenzmnka">
    <w:name w:val="Unresolved Mention"/>
    <w:basedOn w:val="Standardnpsmoodstavce"/>
    <w:uiPriority w:val="99"/>
    <w:semiHidden/>
    <w:unhideWhenUsed/>
    <w:rsid w:val="004540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hlavacek/Library/Group%20Containers/UBF8T346G9.Office/User%20Content.localized/Templates.localized/sto_template-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F6D915BEE4E844FB48C3AE514D89089" ma:contentTypeVersion="10" ma:contentTypeDescription="Vytvoří nový dokument" ma:contentTypeScope="" ma:versionID="d4ba2a939a563b1bbfc9e4824525ecf9">
  <xsd:schema xmlns:xsd="http://www.w3.org/2001/XMLSchema" xmlns:xs="http://www.w3.org/2001/XMLSchema" xmlns:p="http://schemas.microsoft.com/office/2006/metadata/properties" xmlns:ns2="6f7ae4a0-3828-4c27-918b-e30655340dac" xmlns:ns3="15216789-4c43-43b8-8f31-b3ff70bf4c88" targetNamespace="http://schemas.microsoft.com/office/2006/metadata/properties" ma:root="true" ma:fieldsID="4c2e2fc7f2dd948a6f921154beffe86e" ns2:_="" ns3:_="">
    <xsd:import namespace="6f7ae4a0-3828-4c27-918b-e30655340dac"/>
    <xsd:import namespace="15216789-4c43-43b8-8f31-b3ff70bf4c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7ae4a0-3828-4c27-918b-e30655340d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216789-4c43-43b8-8f31-b3ff70bf4c8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E1E1A8-E791-453D-A938-7F5330A86F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9DF66AD-C588-4EE0-966B-1F462859AC4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00720D7-F5AD-4ACE-BBAF-7575B5B414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7ae4a0-3828-4c27-918b-e30655340dac"/>
    <ds:schemaRef ds:uri="15216789-4c43-43b8-8f31-b3ff70bf4c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0E61E9F-A1BB-47E8-B670-E8A5A07CFA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sto_template-word.dotx</Template>
  <TotalTime>47</TotalTime>
  <Pages>2</Pages>
  <Words>232</Words>
  <Characters>3045</Characters>
  <Application>Microsoft Office Word</Application>
  <DocSecurity>0</DocSecurity>
  <Lines>145</Lines>
  <Paragraphs>148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Manager/>
  <Company>Smartech orange s.r.o.</Company>
  <LinksUpToDate>false</LinksUpToDate>
  <CharactersWithSpaces>3129</CharactersWithSpaces>
  <SharedDoc>false</SharedDoc>
  <HyperlinkBase/>
  <HLinks>
    <vt:vector size="180" baseType="variant">
      <vt:variant>
        <vt:i4>1769475</vt:i4>
      </vt:variant>
      <vt:variant>
        <vt:i4>180</vt:i4>
      </vt:variant>
      <vt:variant>
        <vt:i4>0</vt:i4>
      </vt:variant>
      <vt:variant>
        <vt:i4>5</vt:i4>
      </vt:variant>
      <vt:variant>
        <vt:lpwstr>https://studio.uipath.com/docs/about-installation</vt:lpwstr>
      </vt:variant>
      <vt:variant>
        <vt:lpwstr/>
      </vt:variant>
      <vt:variant>
        <vt:i4>1310772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_Toc52383019</vt:lpwstr>
      </vt:variant>
      <vt:variant>
        <vt:i4>1376308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_Toc52383018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_Toc52383017</vt:lpwstr>
      </vt:variant>
      <vt:variant>
        <vt:i4>1769524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_Toc52383016</vt:lpwstr>
      </vt:variant>
      <vt:variant>
        <vt:i4>1572916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_Toc52383015</vt:lpwstr>
      </vt:variant>
      <vt:variant>
        <vt:i4>1638452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_Toc52383014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_Toc52383013</vt:lpwstr>
      </vt:variant>
      <vt:variant>
        <vt:i4>2031668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_Toc52383012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_Toc52383011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_Toc52383010</vt:lpwstr>
      </vt:variant>
      <vt:variant>
        <vt:i4>1310773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_Toc52383009</vt:lpwstr>
      </vt:variant>
      <vt:variant>
        <vt:i4>1376309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_Toc52383008</vt:lpwstr>
      </vt:variant>
      <vt:variant>
        <vt:i4>1703989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_Toc52383007</vt:lpwstr>
      </vt:variant>
      <vt:variant>
        <vt:i4>1769525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_Toc52383006</vt:lpwstr>
      </vt:variant>
      <vt:variant>
        <vt:i4>1572917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_Toc52383005</vt:lpwstr>
      </vt:variant>
      <vt:variant>
        <vt:i4>1638453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_Toc52383004</vt:lpwstr>
      </vt:variant>
      <vt:variant>
        <vt:i4>1966133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_Toc52383003</vt:lpwstr>
      </vt:variant>
      <vt:variant>
        <vt:i4>2031669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_Toc52383002</vt:lpwstr>
      </vt:variant>
      <vt:variant>
        <vt:i4>1835061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_Toc52383001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_Toc52383000</vt:lpwstr>
      </vt:variant>
      <vt:variant>
        <vt:i4>1900605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_Toc52382999</vt:lpwstr>
      </vt:variant>
      <vt:variant>
        <vt:i4>1835069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_Toc52382998</vt:lpwstr>
      </vt:variant>
      <vt:variant>
        <vt:i4>1245245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_Toc52382997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_Toc52382996</vt:lpwstr>
      </vt:variant>
      <vt:variant>
        <vt:i4>1114173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_Toc52382995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_Toc52382994</vt:lpwstr>
      </vt:variant>
      <vt:variant>
        <vt:i4>1507389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_Toc52382993</vt:lpwstr>
      </vt:variant>
      <vt:variant>
        <vt:i4>1441853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_Toc52382992</vt:lpwstr>
      </vt:variant>
      <vt:variant>
        <vt:i4>1376317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_Toc52382991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CEZd_proces-rpa4_TO-BE</dc:title>
  <dc:subject/>
  <dc:creator>Vaclav Hlavacek</dc:creator>
  <cp:keywords>RPA</cp:keywords>
  <dc:description/>
  <cp:lastModifiedBy>Vaclav Hlavacek</cp:lastModifiedBy>
  <cp:revision>72</cp:revision>
  <dcterms:created xsi:type="dcterms:W3CDTF">2020-11-19T13:32:00Z</dcterms:created>
  <dcterms:modified xsi:type="dcterms:W3CDTF">2020-11-19T14:54:00Z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lastník">
    <vt:lpwstr>Smartech orange s.r.o.</vt:lpwstr>
  </property>
</Properties>
</file>